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348" w:type="dxa"/>
        <w:tblLook w:val="00A0" w:firstRow="1" w:lastRow="0" w:firstColumn="1" w:lastColumn="0" w:noHBand="0" w:noVBand="0"/>
      </w:tblPr>
      <w:tblGrid>
        <w:gridCol w:w="2025"/>
        <w:gridCol w:w="7936"/>
      </w:tblGrid>
      <w:tr w:rsidR="00F32C47" w:rsidRPr="009A19CB" w14:paraId="1C52256F" w14:textId="77777777" w:rsidTr="00437D87">
        <w:trPr>
          <w:trHeight w:val="462"/>
        </w:trPr>
        <w:tc>
          <w:tcPr>
            <w:tcW w:w="2034" w:type="dxa"/>
            <w:vAlign w:val="center"/>
          </w:tcPr>
          <w:p w14:paraId="6AEC388B" w14:textId="77777777" w:rsidR="00F32C47" w:rsidRPr="009A19CB" w:rsidRDefault="00F32C47" w:rsidP="00C56D1B">
            <w:pPr>
              <w:wordWrap/>
              <w:snapToGrid w:val="0"/>
              <w:spacing w:after="0" w:line="220" w:lineRule="atLeast"/>
              <w:ind w:left="0"/>
              <w:jc w:val="both"/>
              <w:rPr>
                <w:rFonts w:ascii="바탕체" w:eastAsia="바탕체" w:hAnsi="바탕체" w:cs="Arial"/>
                <w:b/>
                <w:color w:val="000000" w:themeColor="text1"/>
                <w:sz w:val="20"/>
              </w:rPr>
            </w:pPr>
            <w:r w:rsidRPr="009A19CB">
              <w:rPr>
                <w:rFonts w:ascii="바탕체" w:eastAsia="바탕체" w:hAnsi="바탕체" w:cs="Arial"/>
                <w:b/>
                <w:color w:val="000000" w:themeColor="text1"/>
                <w:sz w:val="20"/>
              </w:rPr>
              <w:t>Project Name</w:t>
            </w:r>
          </w:p>
        </w:tc>
        <w:tc>
          <w:tcPr>
            <w:tcW w:w="7991" w:type="dxa"/>
            <w:vAlign w:val="center"/>
          </w:tcPr>
          <w:p w14:paraId="03422A01" w14:textId="77777777" w:rsidR="00F32C47" w:rsidRPr="009A19CB" w:rsidRDefault="00D83B9B" w:rsidP="00CD63F8">
            <w:pPr>
              <w:wordWrap/>
              <w:snapToGrid w:val="0"/>
              <w:spacing w:after="0" w:line="220" w:lineRule="atLeast"/>
              <w:ind w:left="0"/>
              <w:jc w:val="both"/>
              <w:rPr>
                <w:rFonts w:ascii="바탕체" w:eastAsia="바탕체" w:hAnsi="바탕체" w:cs="Arial"/>
                <w:color w:val="000000" w:themeColor="text1"/>
                <w:sz w:val="20"/>
              </w:rPr>
            </w:pPr>
            <w:r w:rsidRPr="00D83B9B">
              <w:rPr>
                <w:rFonts w:ascii="바탕체" w:eastAsia="바탕체" w:hAnsi="바탕체" w:hint="eastAsia"/>
                <w:sz w:val="20"/>
              </w:rPr>
              <w:t>‘</w:t>
            </w:r>
            <w:r w:rsidR="000F12BD">
              <w:rPr>
                <w:rFonts w:ascii="바탕체" w:eastAsia="바탕체" w:hAnsi="바탕체" w:hint="eastAsia"/>
                <w:sz w:val="20"/>
              </w:rPr>
              <w:t>2</w:t>
            </w:r>
            <w:r w:rsidR="00ED1A2B">
              <w:rPr>
                <w:rFonts w:ascii="바탕체" w:eastAsia="바탕체" w:hAnsi="바탕체"/>
                <w:sz w:val="20"/>
              </w:rPr>
              <w:t>5</w:t>
            </w:r>
            <w:r w:rsidRPr="00D83B9B">
              <w:rPr>
                <w:rFonts w:ascii="바탕체" w:eastAsia="바탕체" w:hAnsi="바탕체" w:hint="eastAsia"/>
                <w:sz w:val="20"/>
              </w:rPr>
              <w:t>년</w:t>
            </w:r>
            <w:r w:rsidR="00160310">
              <w:rPr>
                <w:rFonts w:ascii="바탕체" w:eastAsia="바탕체" w:hAnsi="바탕체" w:hint="eastAsia"/>
                <w:sz w:val="20"/>
              </w:rPr>
              <w:t xml:space="preserve"> 삼성전자 </w:t>
            </w:r>
            <w:r w:rsidR="000F12BD">
              <w:rPr>
                <w:rFonts w:ascii="바탕체" w:eastAsia="바탕체" w:hAnsi="바탕체" w:hint="eastAsia"/>
                <w:sz w:val="20"/>
              </w:rPr>
              <w:t>MX</w:t>
            </w:r>
            <w:r w:rsidR="00CD63F8">
              <w:rPr>
                <w:rFonts w:ascii="바탕체" w:eastAsia="바탕체" w:hAnsi="바탕체" w:hint="eastAsia"/>
                <w:sz w:val="20"/>
              </w:rPr>
              <w:t xml:space="preserve"> 미국 직영 매장 </w:t>
            </w:r>
            <w:r w:rsidR="00CD63F8">
              <w:rPr>
                <w:rFonts w:ascii="바탕체" w:eastAsia="바탕체" w:hAnsi="바탕체"/>
                <w:sz w:val="20"/>
              </w:rPr>
              <w:t>PMO</w:t>
            </w:r>
          </w:p>
        </w:tc>
      </w:tr>
      <w:tr w:rsidR="00F32C47" w:rsidRPr="009A19CB" w14:paraId="3957510D" w14:textId="77777777" w:rsidTr="00437D87">
        <w:trPr>
          <w:trHeight w:val="443"/>
        </w:trPr>
        <w:tc>
          <w:tcPr>
            <w:tcW w:w="2034" w:type="dxa"/>
            <w:vAlign w:val="center"/>
          </w:tcPr>
          <w:p w14:paraId="1672C83B" w14:textId="77777777" w:rsidR="00F32C47" w:rsidRPr="009A19CB" w:rsidRDefault="00F32C47" w:rsidP="00C56D1B">
            <w:pPr>
              <w:wordWrap/>
              <w:snapToGrid w:val="0"/>
              <w:spacing w:after="0" w:line="220" w:lineRule="atLeast"/>
              <w:ind w:left="0"/>
              <w:jc w:val="both"/>
              <w:rPr>
                <w:rFonts w:ascii="바탕체" w:eastAsia="바탕체" w:hAnsi="바탕체" w:cs="Arial"/>
                <w:b/>
                <w:color w:val="000000" w:themeColor="text1"/>
                <w:sz w:val="20"/>
              </w:rPr>
            </w:pPr>
            <w:r w:rsidRPr="009A19CB">
              <w:rPr>
                <w:rFonts w:ascii="바탕체" w:eastAsia="바탕체" w:hAnsi="바탕체" w:cs="Arial"/>
                <w:b/>
                <w:color w:val="000000" w:themeColor="text1"/>
                <w:sz w:val="20"/>
              </w:rPr>
              <w:t>Date</w:t>
            </w:r>
          </w:p>
        </w:tc>
        <w:tc>
          <w:tcPr>
            <w:tcW w:w="7991" w:type="dxa"/>
            <w:vAlign w:val="center"/>
          </w:tcPr>
          <w:p w14:paraId="4C782CB1" w14:textId="77777777" w:rsidR="00F32C47" w:rsidRPr="009A19CB" w:rsidRDefault="00695318" w:rsidP="004177D9">
            <w:pPr>
              <w:wordWrap/>
              <w:snapToGrid w:val="0"/>
              <w:spacing w:after="0" w:line="220" w:lineRule="atLeast"/>
              <w:ind w:left="0"/>
              <w:jc w:val="both"/>
              <w:rPr>
                <w:rFonts w:ascii="바탕체" w:eastAsia="바탕체" w:hAnsi="바탕체" w:cs="Arial"/>
                <w:color w:val="000000" w:themeColor="text1"/>
                <w:sz w:val="20"/>
              </w:rPr>
            </w:pPr>
            <w:r>
              <w:rPr>
                <w:rFonts w:ascii="바탕체" w:eastAsia="바탕체" w:hAnsi="바탕체"/>
                <w:sz w:val="20"/>
              </w:rPr>
              <w:t>2025</w:t>
            </w:r>
            <w:r w:rsidR="00EE7FC8" w:rsidRPr="009A19CB">
              <w:rPr>
                <w:rFonts w:ascii="바탕체" w:eastAsia="바탕체" w:hAnsi="바탕체"/>
                <w:sz w:val="20"/>
              </w:rPr>
              <w:t>/</w:t>
            </w:r>
            <w:r w:rsidR="00C3727C">
              <w:rPr>
                <w:rFonts w:ascii="바탕체" w:eastAsia="바탕체" w:hAnsi="바탕체"/>
                <w:sz w:val="20"/>
              </w:rPr>
              <w:t>6/1</w:t>
            </w:r>
            <w:r w:rsidR="004E78B0">
              <w:rPr>
                <w:rFonts w:ascii="바탕체" w:eastAsia="바탕체" w:hAnsi="바탕체"/>
                <w:sz w:val="20"/>
              </w:rPr>
              <w:t>7</w:t>
            </w:r>
          </w:p>
        </w:tc>
      </w:tr>
      <w:tr w:rsidR="00F32C47" w:rsidRPr="009A19CB" w14:paraId="6E6BCA4B" w14:textId="77777777" w:rsidTr="00437D87">
        <w:trPr>
          <w:trHeight w:val="481"/>
        </w:trPr>
        <w:tc>
          <w:tcPr>
            <w:tcW w:w="2034" w:type="dxa"/>
            <w:vAlign w:val="center"/>
          </w:tcPr>
          <w:p w14:paraId="65CD35E3" w14:textId="77777777" w:rsidR="00F32C47" w:rsidRPr="009A19CB" w:rsidRDefault="00F32C47" w:rsidP="00C56D1B">
            <w:pPr>
              <w:wordWrap/>
              <w:snapToGrid w:val="0"/>
              <w:spacing w:after="0" w:line="220" w:lineRule="atLeast"/>
              <w:ind w:left="0"/>
              <w:jc w:val="both"/>
              <w:rPr>
                <w:rFonts w:ascii="바탕체" w:eastAsia="바탕체" w:hAnsi="바탕체" w:cs="Arial"/>
                <w:b/>
                <w:color w:val="000000" w:themeColor="text1"/>
                <w:sz w:val="20"/>
              </w:rPr>
            </w:pPr>
            <w:r w:rsidRPr="009A19CB">
              <w:rPr>
                <w:rFonts w:ascii="바탕체" w:eastAsia="바탕체" w:hAnsi="바탕체" w:cs="Arial"/>
                <w:b/>
                <w:color w:val="000000" w:themeColor="text1"/>
                <w:sz w:val="20"/>
              </w:rPr>
              <w:t>From</w:t>
            </w:r>
          </w:p>
        </w:tc>
        <w:tc>
          <w:tcPr>
            <w:tcW w:w="7991" w:type="dxa"/>
            <w:vAlign w:val="center"/>
          </w:tcPr>
          <w:p w14:paraId="0C994153" w14:textId="77777777" w:rsidR="00F32C47" w:rsidRPr="002F0CA2" w:rsidRDefault="001C4888" w:rsidP="00C3727C">
            <w:pPr>
              <w:wordWrap/>
              <w:snapToGrid w:val="0"/>
              <w:spacing w:after="0" w:line="220" w:lineRule="atLeast"/>
              <w:ind w:left="0"/>
              <w:jc w:val="both"/>
              <w:rPr>
                <w:rFonts w:ascii="바탕체" w:eastAsia="바탕체" w:hAnsi="바탕체" w:cs="Arial"/>
                <w:color w:val="000000" w:themeColor="text1"/>
                <w:sz w:val="20"/>
              </w:rPr>
            </w:pPr>
            <w:r w:rsidRPr="009A19CB">
              <w:rPr>
                <w:rFonts w:ascii="바탕체" w:eastAsia="바탕체" w:hAnsi="바탕체" w:cs="Arial"/>
                <w:color w:val="000000" w:themeColor="text1"/>
                <w:sz w:val="20"/>
              </w:rPr>
              <w:t xml:space="preserve">삼성전자 </w:t>
            </w:r>
            <w:r w:rsidR="00D83B9B">
              <w:rPr>
                <w:rFonts w:ascii="바탕체" w:eastAsia="바탕체" w:hAnsi="바탕체" w:cs="Arial" w:hint="eastAsia"/>
                <w:color w:val="000000" w:themeColor="text1"/>
                <w:sz w:val="20"/>
              </w:rPr>
              <w:t>MX</w:t>
            </w:r>
            <w:r w:rsidR="002F0CA2">
              <w:rPr>
                <w:rFonts w:ascii="바탕체" w:eastAsia="바탕체" w:hAnsi="바탕체" w:cs="Arial" w:hint="eastAsia"/>
                <w:color w:val="000000" w:themeColor="text1"/>
                <w:sz w:val="20"/>
              </w:rPr>
              <w:t xml:space="preserve">사업부 </w:t>
            </w:r>
            <w:r w:rsidR="00C3727C">
              <w:rPr>
                <w:rFonts w:ascii="바탕체" w:eastAsia="바탕체" w:hAnsi="바탕체" w:cs="Arial" w:hint="eastAsia"/>
                <w:color w:val="000000" w:themeColor="text1"/>
                <w:sz w:val="20"/>
              </w:rPr>
              <w:t>리테일팀 리테일기획 그룹</w:t>
            </w:r>
            <w:r w:rsidR="00160310">
              <w:rPr>
                <w:rFonts w:ascii="바탕체" w:eastAsia="바탕체" w:hAnsi="바탕체" w:cs="Arial" w:hint="eastAsia"/>
                <w:color w:val="000000" w:themeColor="text1"/>
                <w:sz w:val="20"/>
              </w:rPr>
              <w:t xml:space="preserve"> </w:t>
            </w:r>
          </w:p>
        </w:tc>
      </w:tr>
    </w:tbl>
    <w:p w14:paraId="383C817A" w14:textId="77777777" w:rsidR="00D60456" w:rsidRPr="00B7051B" w:rsidRDefault="00D60456" w:rsidP="00D05DA5">
      <w:pPr>
        <w:wordWrap/>
        <w:snapToGrid w:val="0"/>
        <w:spacing w:afterLines="10" w:after="24" w:line="384" w:lineRule="auto"/>
        <w:ind w:left="0"/>
        <w:rPr>
          <w:rFonts w:ascii="바탕체" w:eastAsia="바탕체" w:hAnsi="바탕체"/>
          <w:color w:val="000000" w:themeColor="text1"/>
          <w:sz w:val="20"/>
        </w:rPr>
      </w:pPr>
    </w:p>
    <w:p w14:paraId="04400442" w14:textId="77777777" w:rsidR="001C1063" w:rsidRDefault="00D83B9B" w:rsidP="00082EA1">
      <w:pPr>
        <w:numPr>
          <w:ilvl w:val="0"/>
          <w:numId w:val="3"/>
        </w:numPr>
        <w:wordWrap/>
        <w:snapToGrid w:val="0"/>
        <w:spacing w:afterLines="10" w:after="24" w:line="384" w:lineRule="auto"/>
        <w:rPr>
          <w:rFonts w:ascii="바탕체" w:eastAsia="바탕체" w:hAnsi="바탕체" w:cs="Arial"/>
          <w:b/>
          <w:color w:val="000000" w:themeColor="text1"/>
          <w:sz w:val="20"/>
        </w:rPr>
      </w:pPr>
      <w:r>
        <w:rPr>
          <w:rFonts w:ascii="바탕체" w:eastAsia="바탕체" w:hAnsi="바탕체" w:cs="Arial" w:hint="eastAsia"/>
          <w:b/>
          <w:color w:val="000000" w:themeColor="text1"/>
          <w:sz w:val="20"/>
        </w:rPr>
        <w:t xml:space="preserve">프로젝트 </w:t>
      </w:r>
      <w:r w:rsidR="00C3727C">
        <w:rPr>
          <w:rFonts w:ascii="바탕체" w:eastAsia="바탕체" w:hAnsi="바탕체" w:cs="Arial" w:hint="eastAsia"/>
          <w:b/>
          <w:color w:val="000000" w:themeColor="text1"/>
          <w:sz w:val="20"/>
        </w:rPr>
        <w:t xml:space="preserve">배경 및 </w:t>
      </w:r>
      <w:r>
        <w:rPr>
          <w:rFonts w:ascii="바탕체" w:eastAsia="바탕체" w:hAnsi="바탕체" w:cs="Arial" w:hint="eastAsia"/>
          <w:b/>
          <w:color w:val="000000" w:themeColor="text1"/>
          <w:sz w:val="20"/>
        </w:rPr>
        <w:t>운영 목표</w:t>
      </w:r>
    </w:p>
    <w:p w14:paraId="26F010C6" w14:textId="77777777" w:rsidR="00C3727C" w:rsidRDefault="00C3727C" w:rsidP="00C3727C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/>
          <w:color w:val="000000" w:themeColor="text1"/>
          <w:sz w:val="20"/>
        </w:rPr>
      </w:pPr>
      <w:r w:rsidRPr="00C3727C">
        <w:rPr>
          <w:rFonts w:ascii="바탕체" w:eastAsia="바탕체" w:hAnsi="바탕체"/>
          <w:color w:val="000000" w:themeColor="text1"/>
          <w:sz w:val="20"/>
        </w:rPr>
        <w:t xml:space="preserve">- </w:t>
      </w:r>
      <w:r>
        <w:rPr>
          <w:rFonts w:ascii="바탕체" w:eastAsia="바탕체" w:hAnsi="바탕체" w:hint="eastAsia"/>
          <w:color w:val="000000" w:themeColor="text1"/>
          <w:sz w:val="20"/>
        </w:rPr>
        <w:t>삼성전자 직영 매장의 성공적인 구축 및 운영 모델 확보가 필요</w:t>
      </w:r>
    </w:p>
    <w:p w14:paraId="62C049A1" w14:textId="77777777" w:rsidR="0054529B" w:rsidRDefault="00C3727C" w:rsidP="00C3727C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/>
          <w:color w:val="000000" w:themeColor="text1"/>
          <w:sz w:val="20"/>
        </w:rPr>
      </w:pPr>
      <w:r w:rsidRPr="001C327A">
        <w:rPr>
          <w:rFonts w:ascii="바탕체" w:eastAsia="바탕체" w:hAnsi="바탕체" w:hint="eastAsia"/>
          <w:color w:val="000000" w:themeColor="text1"/>
          <w:sz w:val="20"/>
        </w:rPr>
        <w:t xml:space="preserve">. </w:t>
      </w:r>
      <w:r w:rsidR="0054529B">
        <w:rPr>
          <w:rFonts w:ascii="바탕체" w:eastAsia="바탕체" w:hAnsi="바탕체" w:hint="eastAsia"/>
          <w:color w:val="000000" w:themeColor="text1"/>
          <w:sz w:val="20"/>
        </w:rPr>
        <w:t>제조업과 달리 직영 리테일은</w:t>
      </w:r>
      <w:r>
        <w:rPr>
          <w:rFonts w:ascii="바탕체" w:eastAsia="바탕체" w:hAnsi="바탕체" w:hint="eastAsia"/>
          <w:color w:val="000000" w:themeColor="text1"/>
          <w:sz w:val="20"/>
        </w:rPr>
        <w:t xml:space="preserve"> </w:t>
      </w:r>
      <w:r w:rsidR="0054529B">
        <w:rPr>
          <w:rFonts w:ascii="바탕체" w:eastAsia="바탕체" w:hAnsi="바탕체" w:hint="eastAsia"/>
          <w:color w:val="000000" w:themeColor="text1"/>
          <w:sz w:val="20"/>
        </w:rPr>
        <w:t xml:space="preserve">당사에게는 신규 </w:t>
      </w:r>
      <w:r>
        <w:rPr>
          <w:rFonts w:ascii="바탕체" w:eastAsia="바탕체" w:hAnsi="바탕체" w:hint="eastAsia"/>
          <w:color w:val="000000" w:themeColor="text1"/>
          <w:sz w:val="20"/>
        </w:rPr>
        <w:t>사업 분야</w:t>
      </w:r>
      <w:r w:rsidR="0054529B">
        <w:rPr>
          <w:rFonts w:ascii="바탕체" w:eastAsia="바탕체" w:hAnsi="바탕체" w:hint="eastAsia"/>
          <w:color w:val="000000" w:themeColor="text1"/>
          <w:sz w:val="20"/>
        </w:rPr>
        <w:t>임</w:t>
      </w:r>
    </w:p>
    <w:p w14:paraId="05D58D31" w14:textId="77777777" w:rsidR="0054529B" w:rsidRPr="0054529B" w:rsidRDefault="0054529B" w:rsidP="00C3727C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/>
          <w:color w:val="000000" w:themeColor="text1"/>
          <w:sz w:val="20"/>
        </w:rPr>
      </w:pPr>
      <w:r w:rsidRPr="001C327A">
        <w:rPr>
          <w:rFonts w:ascii="바탕체" w:eastAsia="바탕체" w:hAnsi="바탕체" w:hint="eastAsia"/>
          <w:color w:val="000000" w:themeColor="text1"/>
          <w:sz w:val="20"/>
        </w:rPr>
        <w:t>.</w:t>
      </w:r>
      <w:r>
        <w:rPr>
          <w:rFonts w:ascii="바탕체" w:eastAsia="바탕체" w:hAnsi="바탕체"/>
          <w:color w:val="000000" w:themeColor="text1"/>
          <w:sz w:val="20"/>
        </w:rPr>
        <w:t xml:space="preserve"> </w:t>
      </w:r>
      <w:r>
        <w:rPr>
          <w:rFonts w:ascii="바탕체" w:eastAsia="바탕체" w:hAnsi="바탕체" w:hint="eastAsia"/>
          <w:color w:val="000000" w:themeColor="text1"/>
          <w:sz w:val="20"/>
        </w:rPr>
        <w:t>내/외부 다양한 전문가와 협업을 통해</w:t>
      </w:r>
      <w:r w:rsidRPr="001C327A">
        <w:rPr>
          <w:rFonts w:ascii="바탕체" w:eastAsia="바탕체" w:hAnsi="바탕체" w:hint="eastAsia"/>
          <w:color w:val="000000" w:themeColor="text1"/>
          <w:sz w:val="20"/>
        </w:rPr>
        <w:t xml:space="preserve"> </w:t>
      </w:r>
      <w:r>
        <w:rPr>
          <w:rFonts w:ascii="바탕체" w:eastAsia="바탕체" w:hAnsi="바탕체" w:hint="eastAsia"/>
          <w:color w:val="000000" w:themeColor="text1"/>
          <w:sz w:val="20"/>
        </w:rPr>
        <w:t>빠른 내부 역량 배양 및 성공 모델 발굴 필요</w:t>
      </w:r>
    </w:p>
    <w:p w14:paraId="6C965343" w14:textId="77777777" w:rsidR="0054529B" w:rsidRDefault="0054529B" w:rsidP="00C3727C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/>
          <w:color w:val="000000" w:themeColor="text1"/>
          <w:sz w:val="20"/>
        </w:rPr>
      </w:pPr>
      <w:r>
        <w:rPr>
          <w:rFonts w:ascii="바탕체" w:eastAsia="바탕체" w:hAnsi="바탕체"/>
          <w:color w:val="000000" w:themeColor="text1"/>
          <w:sz w:val="20"/>
        </w:rPr>
        <w:t xml:space="preserve">- </w:t>
      </w:r>
      <w:r>
        <w:rPr>
          <w:rFonts w:ascii="바탕체" w:eastAsia="바탕체" w:hAnsi="바탕체" w:hint="eastAsia"/>
          <w:color w:val="000000" w:themeColor="text1"/>
          <w:sz w:val="20"/>
        </w:rPr>
        <w:t>직영 매장 구축시 매장 운영 全영역의 매뉴얼化/프로세스 확립 추진</w:t>
      </w:r>
    </w:p>
    <w:p w14:paraId="5E050F99" w14:textId="77777777" w:rsidR="0054529B" w:rsidRDefault="00C3727C" w:rsidP="00C3727C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/>
          <w:color w:val="000000" w:themeColor="text1"/>
          <w:sz w:val="20"/>
        </w:rPr>
      </w:pPr>
      <w:r>
        <w:rPr>
          <w:rFonts w:ascii="바탕체" w:eastAsia="바탕체" w:hAnsi="바탕체" w:hint="eastAsia"/>
          <w:color w:val="000000" w:themeColor="text1"/>
          <w:sz w:val="20"/>
        </w:rPr>
        <w:t xml:space="preserve">. </w:t>
      </w:r>
      <w:r w:rsidR="0054529B">
        <w:rPr>
          <w:rFonts w:ascii="바탕체" w:eastAsia="바탕체" w:hAnsi="바탕체" w:hint="eastAsia"/>
          <w:color w:val="000000" w:themeColor="text1"/>
          <w:sz w:val="20"/>
        </w:rPr>
        <w:t>미국</w:t>
      </w:r>
      <w:r w:rsidR="0054529B">
        <w:rPr>
          <w:rFonts w:ascii="바탕체" w:eastAsia="바탕체" w:hAnsi="바탕체"/>
          <w:color w:val="000000" w:themeColor="text1"/>
          <w:sz w:val="20"/>
        </w:rPr>
        <w:t xml:space="preserve"> MX </w:t>
      </w:r>
      <w:r w:rsidR="0054529B">
        <w:rPr>
          <w:rFonts w:ascii="바탕체" w:eastAsia="바탕체" w:hAnsi="바탕체" w:hint="eastAsia"/>
          <w:color w:val="000000" w:themeColor="text1"/>
          <w:sz w:val="20"/>
        </w:rPr>
        <w:t>직영 매장 年內</w:t>
      </w:r>
      <w:r w:rsidR="00E43864">
        <w:rPr>
          <w:rFonts w:ascii="바탕체" w:eastAsia="바탕체" w:hAnsi="바탕체" w:hint="eastAsia"/>
          <w:color w:val="000000" w:themeColor="text1"/>
          <w:sz w:val="20"/>
        </w:rPr>
        <w:t xml:space="preserve"> 신규</w:t>
      </w:r>
      <w:r w:rsidR="0054529B">
        <w:rPr>
          <w:rFonts w:ascii="바탕체" w:eastAsia="바탕체" w:hAnsi="바탕체" w:hint="eastAsia"/>
          <w:color w:val="000000" w:themeColor="text1"/>
          <w:sz w:val="20"/>
        </w:rPr>
        <w:t xml:space="preserve"> </w:t>
      </w:r>
      <w:r w:rsidR="0054529B">
        <w:rPr>
          <w:rFonts w:ascii="바탕체" w:eastAsia="바탕체" w:hAnsi="바탕체"/>
          <w:color w:val="000000" w:themeColor="text1"/>
          <w:sz w:val="20"/>
        </w:rPr>
        <w:t>3</w:t>
      </w:r>
      <w:r w:rsidR="0054529B">
        <w:rPr>
          <w:rFonts w:ascii="바탕체" w:eastAsia="바탕체" w:hAnsi="바탕체" w:hint="eastAsia"/>
          <w:color w:val="000000" w:themeColor="text1"/>
          <w:sz w:val="20"/>
        </w:rPr>
        <w:t>店 이상 오픈</w:t>
      </w:r>
      <w:r w:rsidR="00E43864">
        <w:rPr>
          <w:rFonts w:ascii="바탕체" w:eastAsia="바탕체" w:hAnsi="바탕체" w:hint="eastAsia"/>
          <w:color w:val="000000" w:themeColor="text1"/>
          <w:sz w:val="20"/>
        </w:rPr>
        <w:t xml:space="preserve">, 기존 파트너 매장 </w:t>
      </w:r>
      <w:r w:rsidR="00E43864">
        <w:rPr>
          <w:rFonts w:ascii="바탕체" w:eastAsia="바탕체" w:hAnsi="바탕체"/>
          <w:color w:val="000000" w:themeColor="text1"/>
          <w:sz w:val="20"/>
        </w:rPr>
        <w:t>4</w:t>
      </w:r>
      <w:r w:rsidR="00E43864">
        <w:rPr>
          <w:rFonts w:ascii="바탕체" w:eastAsia="바탕체" w:hAnsi="바탕체" w:hint="eastAsia"/>
          <w:color w:val="000000" w:themeColor="text1"/>
          <w:sz w:val="20"/>
        </w:rPr>
        <w:t>店 전환</w:t>
      </w:r>
      <w:r w:rsidR="0054529B">
        <w:rPr>
          <w:rFonts w:ascii="바탕체" w:eastAsia="바탕체" w:hAnsi="바탕체" w:hint="eastAsia"/>
          <w:color w:val="000000" w:themeColor="text1"/>
          <w:sz w:val="20"/>
        </w:rPr>
        <w:t xml:space="preserve"> 예정</w:t>
      </w:r>
      <w:r w:rsidR="00E43864">
        <w:rPr>
          <w:rFonts w:ascii="바탕체" w:eastAsia="바탕체" w:hAnsi="바탕체" w:hint="eastAsia"/>
          <w:color w:val="000000" w:themeColor="text1"/>
          <w:sz w:val="20"/>
        </w:rPr>
        <w:t xml:space="preserve"> </w:t>
      </w:r>
    </w:p>
    <w:p w14:paraId="03344DE8" w14:textId="77777777" w:rsidR="0054529B" w:rsidRDefault="0054529B" w:rsidP="0054529B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/>
          <w:color w:val="000000" w:themeColor="text1"/>
          <w:sz w:val="20"/>
        </w:rPr>
      </w:pPr>
      <w:r w:rsidRPr="001C327A">
        <w:rPr>
          <w:rFonts w:ascii="바탕체" w:eastAsia="바탕체" w:hAnsi="바탕체" w:hint="eastAsia"/>
          <w:color w:val="000000" w:themeColor="text1"/>
          <w:sz w:val="20"/>
        </w:rPr>
        <w:t>.</w:t>
      </w:r>
      <w:r>
        <w:rPr>
          <w:rFonts w:ascii="바탕체" w:eastAsia="바탕체" w:hAnsi="바탕체"/>
          <w:color w:val="000000" w:themeColor="text1"/>
          <w:sz w:val="20"/>
        </w:rPr>
        <w:t xml:space="preserve"> </w:t>
      </w:r>
      <w:r>
        <w:rPr>
          <w:rFonts w:ascii="바탕체" w:eastAsia="바탕체" w:hAnsi="바탕체" w:hint="eastAsia"/>
          <w:color w:val="000000" w:themeColor="text1"/>
          <w:sz w:val="20"/>
        </w:rPr>
        <w:t>전문 역량 및 경험을 기반으로 실행 관리 및 매장 적기 구축 도모</w:t>
      </w:r>
    </w:p>
    <w:p w14:paraId="089D7149" w14:textId="77777777" w:rsidR="00AA6911" w:rsidRDefault="0054529B" w:rsidP="0054529B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/>
          <w:color w:val="000000" w:themeColor="text1"/>
          <w:sz w:val="20"/>
        </w:rPr>
      </w:pPr>
      <w:r w:rsidRPr="001C327A">
        <w:rPr>
          <w:rFonts w:ascii="바탕체" w:eastAsia="바탕체" w:hAnsi="바탕체" w:hint="eastAsia"/>
          <w:color w:val="000000" w:themeColor="text1"/>
          <w:sz w:val="20"/>
        </w:rPr>
        <w:t xml:space="preserve">. </w:t>
      </w:r>
      <w:r w:rsidR="00AA6911">
        <w:rPr>
          <w:rFonts w:ascii="바탕체" w:eastAsia="바탕체" w:hAnsi="바탕체" w:hint="eastAsia"/>
          <w:color w:val="000000" w:themeColor="text1"/>
          <w:sz w:val="20"/>
        </w:rPr>
        <w:t xml:space="preserve">직영 매장 구축 및 운영을 위한 필요 영역 정의 </w:t>
      </w:r>
    </w:p>
    <w:p w14:paraId="1B0FB33F" w14:textId="77777777" w:rsidR="0054529B" w:rsidRDefault="00AA6911" w:rsidP="0054529B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/>
          <w:color w:val="000000" w:themeColor="text1"/>
          <w:sz w:val="20"/>
        </w:rPr>
      </w:pPr>
      <w:r w:rsidRPr="001C327A">
        <w:rPr>
          <w:rFonts w:ascii="바탕체" w:eastAsia="바탕체" w:hAnsi="바탕체" w:hint="eastAsia"/>
          <w:color w:val="000000" w:themeColor="text1"/>
          <w:sz w:val="20"/>
        </w:rPr>
        <w:t>.</w:t>
      </w:r>
      <w:r>
        <w:rPr>
          <w:rFonts w:ascii="바탕체" w:eastAsia="바탕체" w:hAnsi="바탕체"/>
          <w:color w:val="000000" w:themeColor="text1"/>
          <w:sz w:val="20"/>
        </w:rPr>
        <w:t xml:space="preserve"> </w:t>
      </w:r>
      <w:r>
        <w:rPr>
          <w:rFonts w:ascii="바탕체" w:eastAsia="바탕체" w:hAnsi="바탕체" w:hint="eastAsia"/>
          <w:color w:val="000000" w:themeColor="text1"/>
          <w:sz w:val="20"/>
        </w:rPr>
        <w:t xml:space="preserve">영역별 </w:t>
      </w:r>
      <w:r w:rsidR="0054529B" w:rsidRPr="001C327A">
        <w:rPr>
          <w:rFonts w:ascii="바탕체" w:eastAsia="바탕체" w:hAnsi="바탕체" w:hint="eastAsia"/>
          <w:color w:val="000000" w:themeColor="text1"/>
          <w:sz w:val="20"/>
        </w:rPr>
        <w:t>Trend/</w:t>
      </w:r>
      <w:r w:rsidR="0054529B">
        <w:rPr>
          <w:rFonts w:ascii="바탕체" w:eastAsia="바탕체" w:hAnsi="바탕체" w:hint="eastAsia"/>
          <w:color w:val="000000" w:themeColor="text1"/>
          <w:sz w:val="20"/>
        </w:rPr>
        <w:t xml:space="preserve">주요 선진사 </w:t>
      </w:r>
      <w:r w:rsidR="0054529B" w:rsidRPr="001C327A">
        <w:rPr>
          <w:rFonts w:ascii="바탕체" w:eastAsia="바탕체" w:hAnsi="바탕체" w:hint="eastAsia"/>
          <w:color w:val="000000" w:themeColor="text1"/>
          <w:sz w:val="20"/>
        </w:rPr>
        <w:t xml:space="preserve">분석 통한 </w:t>
      </w:r>
      <w:r w:rsidR="0054529B">
        <w:rPr>
          <w:rFonts w:ascii="바탕체" w:eastAsia="바탕체" w:hAnsi="바탕체" w:hint="eastAsia"/>
          <w:color w:val="000000" w:themeColor="text1"/>
          <w:sz w:val="20"/>
        </w:rPr>
        <w:t xml:space="preserve">리테일 </w:t>
      </w:r>
      <w:r w:rsidR="0054529B" w:rsidRPr="001C327A">
        <w:rPr>
          <w:rFonts w:ascii="바탕체" w:eastAsia="바탕체" w:hAnsi="바탕체" w:hint="eastAsia"/>
          <w:color w:val="000000" w:themeColor="text1"/>
          <w:sz w:val="20"/>
        </w:rPr>
        <w:t>인사이트 발굴 및</w:t>
      </w:r>
      <w:r w:rsidR="0054529B">
        <w:rPr>
          <w:rFonts w:ascii="바탕체" w:eastAsia="바탕체" w:hAnsi="바탕체" w:hint="eastAsia"/>
          <w:color w:val="000000" w:themeColor="text1"/>
          <w:sz w:val="20"/>
        </w:rPr>
        <w:t xml:space="preserve"> </w:t>
      </w:r>
      <w:r>
        <w:rPr>
          <w:rFonts w:ascii="바탕체" w:eastAsia="바탕체" w:hAnsi="바탕체" w:hint="eastAsia"/>
          <w:color w:val="000000" w:themeColor="text1"/>
          <w:sz w:val="20"/>
        </w:rPr>
        <w:t xml:space="preserve">실행 </w:t>
      </w:r>
      <w:r w:rsidR="0054529B" w:rsidRPr="001C327A">
        <w:rPr>
          <w:rFonts w:ascii="바탕체" w:eastAsia="바탕체" w:hAnsi="바탕체" w:hint="eastAsia"/>
          <w:color w:val="000000" w:themeColor="text1"/>
          <w:sz w:val="20"/>
        </w:rPr>
        <w:t>전략화</w:t>
      </w:r>
    </w:p>
    <w:p w14:paraId="445C4B6C" w14:textId="77777777" w:rsidR="0054529B" w:rsidRPr="000415DC" w:rsidRDefault="0054529B" w:rsidP="000415DC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/>
          <w:color w:val="000000" w:themeColor="text1"/>
          <w:sz w:val="20"/>
        </w:rPr>
      </w:pPr>
      <w:r w:rsidRPr="001C327A">
        <w:rPr>
          <w:rFonts w:ascii="바탕체" w:eastAsia="바탕체" w:hAnsi="바탕체" w:hint="eastAsia"/>
          <w:color w:val="000000" w:themeColor="text1"/>
          <w:sz w:val="20"/>
        </w:rPr>
        <w:t>.</w:t>
      </w:r>
      <w:r w:rsidR="00AA6911">
        <w:rPr>
          <w:rFonts w:ascii="바탕체" w:eastAsia="바탕체" w:hAnsi="바탕체"/>
          <w:color w:val="000000" w:themeColor="text1"/>
          <w:sz w:val="20"/>
        </w:rPr>
        <w:t xml:space="preserve"> </w:t>
      </w:r>
      <w:r w:rsidR="00AA6911">
        <w:rPr>
          <w:rFonts w:ascii="바탕체" w:eastAsia="바탕체" w:hAnsi="바탕체" w:hint="eastAsia"/>
          <w:color w:val="000000" w:themeColor="text1"/>
          <w:sz w:val="20"/>
        </w:rPr>
        <w:t xml:space="preserve">미국 직영 매장 </w:t>
      </w:r>
      <w:r w:rsidR="005865CC">
        <w:rPr>
          <w:rFonts w:ascii="바탕체" w:eastAsia="바탕체" w:hAnsi="바탕체" w:hint="eastAsia"/>
          <w:color w:val="000000" w:themeColor="text1"/>
          <w:sz w:val="20"/>
        </w:rPr>
        <w:t xml:space="preserve">Practice </w:t>
      </w:r>
      <w:r w:rsidR="00AA6911">
        <w:rPr>
          <w:rFonts w:ascii="바탕체" w:eastAsia="바탕체" w:hAnsi="바탕체" w:hint="eastAsia"/>
          <w:color w:val="000000" w:themeColor="text1"/>
          <w:sz w:val="20"/>
        </w:rPr>
        <w:t xml:space="preserve">기반 글로벌 직영 매장 구축 및 운영 표준 가이드라인化 </w:t>
      </w:r>
    </w:p>
    <w:p w14:paraId="23C64D22" w14:textId="77777777" w:rsidR="00AA6911" w:rsidRPr="00AA6911" w:rsidRDefault="00AA6911" w:rsidP="00C3727C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/>
          <w:color w:val="000000" w:themeColor="text1"/>
          <w:sz w:val="20"/>
        </w:rPr>
      </w:pPr>
    </w:p>
    <w:p w14:paraId="0989D9E3" w14:textId="77777777" w:rsidR="00D83B9B" w:rsidRDefault="00D83B9B" w:rsidP="00AF5BE9">
      <w:pPr>
        <w:numPr>
          <w:ilvl w:val="0"/>
          <w:numId w:val="3"/>
        </w:numPr>
        <w:wordWrap/>
        <w:snapToGrid w:val="0"/>
        <w:spacing w:afterLines="10" w:after="24" w:line="384" w:lineRule="auto"/>
        <w:rPr>
          <w:rFonts w:ascii="바탕체" w:eastAsia="바탕체" w:hAnsi="바탕체" w:cs="Arial"/>
          <w:b/>
          <w:color w:val="000000" w:themeColor="text1"/>
          <w:sz w:val="20"/>
        </w:rPr>
      </w:pPr>
      <w:r>
        <w:rPr>
          <w:rFonts w:ascii="바탕체" w:eastAsia="바탕체" w:hAnsi="바탕체" w:cs="Arial" w:hint="eastAsia"/>
          <w:b/>
          <w:color w:val="000000" w:themeColor="text1"/>
          <w:sz w:val="20"/>
        </w:rPr>
        <w:t xml:space="preserve">프로젝트 운영 세부 내용 </w:t>
      </w:r>
    </w:p>
    <w:p w14:paraId="0878865A" w14:textId="01E03539" w:rsidR="00D05DA5" w:rsidRDefault="00D05DA5" w:rsidP="00D05DA5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 w:cs="Arial"/>
          <w:b/>
          <w:color w:val="000000" w:themeColor="text1"/>
          <w:sz w:val="20"/>
        </w:rPr>
      </w:pPr>
      <w:r>
        <w:rPr>
          <w:rFonts w:ascii="바탕체" w:eastAsia="바탕체" w:hAnsi="바탕체" w:cs="Arial" w:hint="eastAsia"/>
          <w:b/>
          <w:color w:val="000000" w:themeColor="text1"/>
          <w:sz w:val="20"/>
        </w:rPr>
        <w:t>- 계약 기간:</w:t>
      </w:r>
      <w:r w:rsidR="000C5E22">
        <w:rPr>
          <w:rFonts w:ascii="바탕체" w:eastAsia="바탕체" w:hAnsi="바탕체" w:cs="Arial"/>
          <w:b/>
          <w:color w:val="000000" w:themeColor="text1"/>
          <w:sz w:val="20"/>
        </w:rPr>
        <w:t xml:space="preserve"> 202</w:t>
      </w:r>
      <w:r w:rsidR="00ED1A2B">
        <w:rPr>
          <w:rFonts w:ascii="바탕체" w:eastAsia="바탕체" w:hAnsi="바탕체" w:cs="Arial"/>
          <w:b/>
          <w:color w:val="000000" w:themeColor="text1"/>
          <w:sz w:val="20"/>
        </w:rPr>
        <w:t>5</w:t>
      </w:r>
      <w:r w:rsidR="00B217F7">
        <w:rPr>
          <w:rFonts w:ascii="바탕체" w:eastAsia="바탕체" w:hAnsi="바탕체" w:cs="Arial" w:hint="eastAsia"/>
          <w:b/>
          <w:color w:val="000000" w:themeColor="text1"/>
          <w:sz w:val="20"/>
        </w:rPr>
        <w:t xml:space="preserve">년 </w:t>
      </w:r>
      <w:r w:rsidR="00AA6911">
        <w:rPr>
          <w:rFonts w:ascii="바탕체" w:eastAsia="바탕체" w:hAnsi="바탕체" w:cs="Arial"/>
          <w:b/>
          <w:color w:val="000000" w:themeColor="text1"/>
          <w:sz w:val="20"/>
        </w:rPr>
        <w:t>7</w:t>
      </w:r>
      <w:r w:rsidR="00B217F7">
        <w:rPr>
          <w:rFonts w:ascii="바탕체" w:eastAsia="바탕체" w:hAnsi="바탕체" w:cs="Arial" w:hint="eastAsia"/>
          <w:b/>
          <w:color w:val="000000" w:themeColor="text1"/>
          <w:sz w:val="20"/>
        </w:rPr>
        <w:t>월</w:t>
      </w:r>
      <w:r w:rsidR="007036D1">
        <w:rPr>
          <w:rFonts w:ascii="바탕체" w:eastAsia="바탕체" w:hAnsi="바탕체" w:cs="Arial" w:hint="eastAsia"/>
          <w:b/>
          <w:color w:val="000000" w:themeColor="text1"/>
          <w:sz w:val="20"/>
        </w:rPr>
        <w:t xml:space="preserve"> </w:t>
      </w:r>
      <w:r>
        <w:rPr>
          <w:rFonts w:ascii="바탕체" w:eastAsia="바탕체" w:hAnsi="바탕체" w:cs="Arial" w:hint="eastAsia"/>
          <w:b/>
          <w:color w:val="000000" w:themeColor="text1"/>
          <w:sz w:val="20"/>
        </w:rPr>
        <w:t>~ 202</w:t>
      </w:r>
      <w:r w:rsidR="00A14BEA">
        <w:rPr>
          <w:rFonts w:ascii="바탕체" w:eastAsia="바탕체" w:hAnsi="바탕체" w:cs="Arial"/>
          <w:b/>
          <w:color w:val="000000" w:themeColor="text1"/>
          <w:sz w:val="20"/>
        </w:rPr>
        <w:t>5</w:t>
      </w:r>
      <w:r>
        <w:rPr>
          <w:rFonts w:ascii="바탕체" w:eastAsia="바탕체" w:hAnsi="바탕체" w:cs="Arial" w:hint="eastAsia"/>
          <w:b/>
          <w:color w:val="000000" w:themeColor="text1"/>
          <w:sz w:val="20"/>
        </w:rPr>
        <w:t xml:space="preserve">년 </w:t>
      </w:r>
      <w:r w:rsidR="00EB757C">
        <w:rPr>
          <w:rFonts w:ascii="바탕체" w:eastAsia="바탕체" w:hAnsi="바탕체" w:cs="Arial"/>
          <w:b/>
          <w:color w:val="000000" w:themeColor="text1"/>
          <w:sz w:val="20"/>
        </w:rPr>
        <w:t>10</w:t>
      </w:r>
      <w:r>
        <w:rPr>
          <w:rFonts w:ascii="바탕체" w:eastAsia="바탕체" w:hAnsi="바탕체" w:cs="Arial" w:hint="eastAsia"/>
          <w:b/>
          <w:color w:val="000000" w:themeColor="text1"/>
          <w:sz w:val="20"/>
        </w:rPr>
        <w:t xml:space="preserve">월 </w:t>
      </w:r>
      <w:r w:rsidR="009E2234">
        <w:rPr>
          <w:rFonts w:ascii="바탕체" w:eastAsia="바탕체" w:hAnsi="바탕체" w:cs="Arial"/>
          <w:b/>
          <w:color w:val="000000" w:themeColor="text1"/>
          <w:sz w:val="20"/>
        </w:rPr>
        <w:t>(</w:t>
      </w:r>
      <w:r w:rsidR="007036D1">
        <w:rPr>
          <w:rFonts w:ascii="바탕체" w:eastAsia="바탕체" w:hAnsi="바탕체" w:cs="Arial" w:hint="eastAsia"/>
          <w:b/>
          <w:color w:val="000000" w:themeColor="text1"/>
          <w:sz w:val="20"/>
        </w:rPr>
        <w:t>4개월</w:t>
      </w:r>
      <w:r w:rsidR="009E2234">
        <w:rPr>
          <w:rFonts w:ascii="바탕체" w:eastAsia="바탕체" w:hAnsi="바탕체" w:cs="Arial"/>
          <w:b/>
          <w:color w:val="000000" w:themeColor="text1"/>
          <w:sz w:val="20"/>
        </w:rPr>
        <w:t>)</w:t>
      </w:r>
    </w:p>
    <w:tbl>
      <w:tblPr>
        <w:tblStyle w:val="TableGrid"/>
        <w:tblW w:w="10106" w:type="dxa"/>
        <w:tblInd w:w="284" w:type="dxa"/>
        <w:tblLook w:val="04A0" w:firstRow="1" w:lastRow="0" w:firstColumn="1" w:lastColumn="0" w:noHBand="0" w:noVBand="1"/>
      </w:tblPr>
      <w:tblGrid>
        <w:gridCol w:w="1979"/>
        <w:gridCol w:w="2977"/>
        <w:gridCol w:w="5150"/>
      </w:tblGrid>
      <w:tr w:rsidR="00845443" w14:paraId="72CA4DFA" w14:textId="77777777" w:rsidTr="00FD7170">
        <w:trPr>
          <w:trHeight w:val="489"/>
        </w:trPr>
        <w:tc>
          <w:tcPr>
            <w:tcW w:w="1979" w:type="dxa"/>
          </w:tcPr>
          <w:p w14:paraId="12C6D69B" w14:textId="77777777" w:rsidR="00845443" w:rsidRPr="00845443" w:rsidRDefault="00845443" w:rsidP="00845443">
            <w:pPr>
              <w:wordWrap/>
              <w:snapToGrid w:val="0"/>
              <w:spacing w:afterLines="10" w:after="24" w:line="384" w:lineRule="auto"/>
              <w:ind w:left="0"/>
              <w:rPr>
                <w:rFonts w:ascii="바탕체" w:eastAsia="바탕체" w:hAnsi="바탕체" w:cs="Arial"/>
                <w:b/>
                <w:color w:val="000000" w:themeColor="text1"/>
                <w:sz w:val="20"/>
              </w:rPr>
            </w:pPr>
          </w:p>
        </w:tc>
        <w:tc>
          <w:tcPr>
            <w:tcW w:w="2977" w:type="dxa"/>
            <w:vAlign w:val="center"/>
          </w:tcPr>
          <w:p w14:paraId="7123BCB7" w14:textId="77777777" w:rsidR="00845443" w:rsidRPr="00845443" w:rsidRDefault="00845443" w:rsidP="00845443">
            <w:pPr>
              <w:pStyle w:val="NormalWeb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  <w:r w:rsidRPr="00845443">
              <w:rPr>
                <w:rFonts w:ascii="바탕체" w:eastAsia="바탕체" w:hAnsi="바탕체" w:cs="Samsung Sharp Sans Medium" w:hint="eastAsia"/>
                <w:bCs/>
                <w:kern w:val="24"/>
                <w:sz w:val="20"/>
                <w:szCs w:val="20"/>
              </w:rPr>
              <w:t>주요 업무</w:t>
            </w:r>
          </w:p>
        </w:tc>
        <w:tc>
          <w:tcPr>
            <w:tcW w:w="5150" w:type="dxa"/>
            <w:vAlign w:val="center"/>
          </w:tcPr>
          <w:p w14:paraId="030BB278" w14:textId="77777777" w:rsidR="00845443" w:rsidRPr="00845443" w:rsidRDefault="00845443" w:rsidP="00845443">
            <w:pPr>
              <w:pStyle w:val="NormalWeb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  <w:r w:rsidRPr="00845443">
              <w:rPr>
                <w:rFonts w:ascii="바탕체" w:eastAsia="바탕체" w:hAnsi="바탕체" w:cs="Samsung Sharp Sans Medium" w:hint="eastAsia"/>
                <w:bCs/>
                <w:kern w:val="24"/>
                <w:sz w:val="20"/>
                <w:szCs w:val="20"/>
              </w:rPr>
              <w:t>세부 내용</w:t>
            </w:r>
          </w:p>
        </w:tc>
      </w:tr>
      <w:tr w:rsidR="00845443" w14:paraId="750772F7" w14:textId="77777777" w:rsidTr="00FD7170">
        <w:trPr>
          <w:trHeight w:val="745"/>
        </w:trPr>
        <w:tc>
          <w:tcPr>
            <w:tcW w:w="1979" w:type="dxa"/>
            <w:vMerge w:val="restart"/>
            <w:vAlign w:val="center"/>
          </w:tcPr>
          <w:p w14:paraId="561E6C5A" w14:textId="77777777" w:rsidR="00AF5770" w:rsidRPr="00845443" w:rsidRDefault="00AF5770" w:rsidP="00AF5770">
            <w:pPr>
              <w:pStyle w:val="NormalWeb"/>
              <w:numPr>
                <w:ilvl w:val="0"/>
                <w:numId w:val="38"/>
              </w:numPr>
              <w:wordWrap w:val="0"/>
              <w:spacing w:before="0" w:beforeAutospacing="0" w:after="0" w:afterAutospacing="0"/>
              <w:ind w:left="319" w:hanging="283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  <w:r w:rsidRPr="00AF5770">
              <w:rPr>
                <w:rFonts w:ascii="바탕체" w:eastAsia="바탕체" w:hAnsi="바탕체" w:cs="Arial" w:hint="eastAsia"/>
                <w:sz w:val="20"/>
                <w:szCs w:val="20"/>
              </w:rPr>
              <w:t>미국 매장</w:t>
            </w:r>
            <w:r>
              <w:rPr>
                <w:rFonts w:ascii="바탕체" w:eastAsia="바탕체" w:hAnsi="바탕체" w:cs="Arial" w:hint="eastAsia"/>
                <w:sz w:val="20"/>
                <w:szCs w:val="20"/>
              </w:rPr>
              <w:t xml:space="preserve"> </w:t>
            </w:r>
            <w:r w:rsidRPr="00AF5770">
              <w:rPr>
                <w:rFonts w:ascii="바탕체" w:eastAsia="바탕체" w:hAnsi="바탕체" w:cs="Arial" w:hint="eastAsia"/>
                <w:sz w:val="20"/>
                <w:szCs w:val="20"/>
              </w:rPr>
              <w:t>구축 위한</w:t>
            </w:r>
            <w:r>
              <w:rPr>
                <w:rFonts w:ascii="바탕체" w:eastAsia="바탕체" w:hAnsi="바탕체" w:cs="Arial" w:hint="eastAsia"/>
                <w:sz w:val="20"/>
                <w:szCs w:val="20"/>
              </w:rPr>
              <w:t xml:space="preserve"> 실행 체계 정립</w:t>
            </w:r>
          </w:p>
        </w:tc>
        <w:tc>
          <w:tcPr>
            <w:tcW w:w="2977" w:type="dxa"/>
            <w:vAlign w:val="center"/>
          </w:tcPr>
          <w:p w14:paraId="682FA544" w14:textId="77777777" w:rsidR="00845443" w:rsidRPr="00845443" w:rsidRDefault="00845443" w:rsidP="00AF5770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1-1.</w:t>
            </w:r>
            <w:r w:rsidR="00AF5770"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  <w:t xml:space="preserve"> </w:t>
            </w:r>
            <w:r w:rsidR="00AF5770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의사 결정 체제 정립</w:t>
            </w:r>
          </w:p>
        </w:tc>
        <w:tc>
          <w:tcPr>
            <w:tcW w:w="5150" w:type="dxa"/>
            <w:vAlign w:val="center"/>
          </w:tcPr>
          <w:p w14:paraId="06E4031D" w14:textId="77777777" w:rsidR="00845443" w:rsidRDefault="00845443" w:rsidP="00160310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</w:pPr>
            <w:r w:rsidRPr="00845443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 xml:space="preserve">- </w:t>
            </w:r>
            <w:r w:rsidR="00AF5770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관련 조직간 역할 명확화 및 필요 역할 부여</w:t>
            </w:r>
          </w:p>
          <w:p w14:paraId="7458281A" w14:textId="77777777" w:rsidR="00FE179C" w:rsidRPr="00FE179C" w:rsidRDefault="00FE179C" w:rsidP="00160310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- 핵심 의사결정 사안 보고 및 합의 도출</w:t>
            </w:r>
          </w:p>
        </w:tc>
      </w:tr>
      <w:tr w:rsidR="00845443" w:rsidRPr="00526E17" w14:paraId="57EB7F57" w14:textId="77777777" w:rsidTr="00FD7170">
        <w:trPr>
          <w:trHeight w:val="779"/>
        </w:trPr>
        <w:tc>
          <w:tcPr>
            <w:tcW w:w="1979" w:type="dxa"/>
            <w:vMerge/>
            <w:vAlign w:val="center"/>
          </w:tcPr>
          <w:p w14:paraId="39D261F2" w14:textId="77777777" w:rsidR="00845443" w:rsidRPr="00845443" w:rsidRDefault="00845443" w:rsidP="00845443">
            <w:pPr>
              <w:wordWrap/>
              <w:snapToGrid w:val="0"/>
              <w:spacing w:afterLines="10" w:after="24" w:line="384" w:lineRule="auto"/>
              <w:ind w:left="0"/>
              <w:rPr>
                <w:rFonts w:ascii="바탕체" w:eastAsia="바탕체" w:hAnsi="바탕체" w:cs="Arial"/>
                <w:color w:val="000000" w:themeColor="text1"/>
                <w:sz w:val="20"/>
              </w:rPr>
            </w:pPr>
          </w:p>
        </w:tc>
        <w:tc>
          <w:tcPr>
            <w:tcW w:w="2977" w:type="dxa"/>
            <w:vAlign w:val="center"/>
          </w:tcPr>
          <w:p w14:paraId="57045043" w14:textId="77777777" w:rsidR="00845443" w:rsidRPr="00845443" w:rsidRDefault="003B4FDE" w:rsidP="00AF5770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1-2.</w:t>
            </w:r>
            <w:r w:rsidR="00AF5770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="0031516B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정기</w:t>
            </w:r>
            <w:r w:rsidR="00526E17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 xml:space="preserve"> </w:t>
            </w:r>
            <w:r w:rsidR="00AF5770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회의체 주관</w:t>
            </w:r>
          </w:p>
        </w:tc>
        <w:tc>
          <w:tcPr>
            <w:tcW w:w="5150" w:type="dxa"/>
            <w:vAlign w:val="center"/>
          </w:tcPr>
          <w:p w14:paraId="5B8801E4" w14:textId="77777777" w:rsidR="00AF5770" w:rsidRPr="00EF6FD7" w:rsidRDefault="00160310" w:rsidP="00160310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  <w:t xml:space="preserve">- </w:t>
            </w:r>
            <w:r w:rsidR="00AF5770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정기 회의체 구성 및 주관</w:t>
            </w:r>
            <w:r w:rsidR="00EF6FD7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/</w:t>
            </w:r>
            <w:r w:rsidR="00EF6FD7"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  <w:t xml:space="preserve"> </w:t>
            </w:r>
            <w:r w:rsidR="00EF6FD7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 xml:space="preserve">회의록 등 </w:t>
            </w:r>
            <w:r w:rsidR="00EF6FD7"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  <w:t>F</w:t>
            </w:r>
            <w:r w:rsidR="008A4F3E"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  <w:t>o</w:t>
            </w:r>
            <w:r w:rsidR="00EF6FD7"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  <w:t>llow-up</w:t>
            </w:r>
          </w:p>
          <w:p w14:paraId="0BBD62B8" w14:textId="77777777" w:rsidR="00526E17" w:rsidRDefault="00526E17" w:rsidP="00160310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 xml:space="preserve"> ∙ 프로젝트 관리 템플렛 및 툴 </w:t>
            </w:r>
            <w:r w:rsidR="008A4F3E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작성</w:t>
            </w:r>
            <w:r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/문서화</w:t>
            </w:r>
          </w:p>
          <w:p w14:paraId="7B80ECFB" w14:textId="77777777" w:rsidR="00526E17" w:rsidRDefault="00AF5770" w:rsidP="00526E1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  <w:t>- M</w:t>
            </w:r>
            <w:r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ilestone</w:t>
            </w:r>
            <w:r w:rsidR="00FE179C"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관리</w:t>
            </w:r>
          </w:p>
          <w:p w14:paraId="1C10459B" w14:textId="77777777" w:rsidR="00526E17" w:rsidRDefault="00526E17" w:rsidP="00526E1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- 이해관계자간 정보 공유 및 의사결정 지원</w:t>
            </w:r>
          </w:p>
          <w:p w14:paraId="374B1EDB" w14:textId="77777777" w:rsidR="009E2234" w:rsidRPr="00160310" w:rsidRDefault="00526E17" w:rsidP="009E2234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- 이슈 발생시</w:t>
            </w:r>
            <w:r w:rsidR="009E2234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 xml:space="preserve"> 아젠다</w:t>
            </w:r>
            <w:r w:rsidR="003D60C7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 xml:space="preserve"> 셋팅</w:t>
            </w:r>
            <w:r w:rsidR="009E2234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 xml:space="preserve"> 및 협의 진행,</w:t>
            </w:r>
            <w:r w:rsidR="009E2234">
              <w:rPr>
                <w:rFonts w:ascii="바탕체" w:eastAsia="바탕체" w:hAnsi="바탕체" w:cs="Samsung Sharp Sans Medium"/>
                <w:color w:val="000000"/>
                <w:kern w:val="24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>조율</w:t>
            </w:r>
            <w:r w:rsidR="009E2234">
              <w:rPr>
                <w:rFonts w:ascii="바탕체" w:eastAsia="바탕체" w:hAnsi="바탕체" w:cs="Samsung Sharp Sans Medium" w:hint="eastAsia"/>
                <w:color w:val="000000"/>
                <w:kern w:val="24"/>
                <w:sz w:val="20"/>
                <w:szCs w:val="20"/>
              </w:rPr>
              <w:t xml:space="preserve"> 등</w:t>
            </w:r>
          </w:p>
        </w:tc>
      </w:tr>
      <w:tr w:rsidR="00160310" w14:paraId="540507F0" w14:textId="77777777" w:rsidTr="00FD7170">
        <w:trPr>
          <w:trHeight w:val="761"/>
        </w:trPr>
        <w:tc>
          <w:tcPr>
            <w:tcW w:w="1979" w:type="dxa"/>
            <w:vMerge w:val="restart"/>
            <w:vAlign w:val="center"/>
          </w:tcPr>
          <w:p w14:paraId="008106E6" w14:textId="73AC6AA2" w:rsidR="00160310" w:rsidRPr="00845443" w:rsidRDefault="00FE179C" w:rsidP="00160310">
            <w:pPr>
              <w:pStyle w:val="NormalWeb"/>
              <w:numPr>
                <w:ilvl w:val="0"/>
                <w:numId w:val="38"/>
              </w:numPr>
              <w:wordWrap w:val="0"/>
              <w:spacing w:before="0" w:beforeAutospacing="0" w:after="0" w:afterAutospacing="0"/>
              <w:ind w:left="319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  <w:r>
              <w:rPr>
                <w:rFonts w:ascii="바탕체" w:eastAsia="바탕체" w:hAnsi="바탕체" w:cs="Arial" w:hint="eastAsia"/>
                <w:sz w:val="20"/>
                <w:szCs w:val="20"/>
              </w:rPr>
              <w:t xml:space="preserve">미국 매장 기반 직영 매장 구축 </w:t>
            </w:r>
            <w:r w:rsidR="00526E17">
              <w:rPr>
                <w:rFonts w:ascii="바탕체" w:eastAsia="바탕체" w:hAnsi="바탕체" w:cs="Arial" w:hint="eastAsia"/>
                <w:sz w:val="20"/>
                <w:szCs w:val="20"/>
              </w:rPr>
              <w:t>가이드라인 제작</w:t>
            </w:r>
          </w:p>
        </w:tc>
        <w:tc>
          <w:tcPr>
            <w:tcW w:w="2977" w:type="dxa"/>
            <w:vAlign w:val="center"/>
          </w:tcPr>
          <w:p w14:paraId="70F2544F" w14:textId="77777777" w:rsidR="00160310" w:rsidRPr="00845443" w:rsidRDefault="00160310" w:rsidP="00FE179C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2</w:t>
            </w:r>
            <w:r w:rsidRPr="00845443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-1. </w:t>
            </w:r>
            <w:r w:rsidR="00FE179C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핵심 영역 정의</w:t>
            </w:r>
          </w:p>
        </w:tc>
        <w:tc>
          <w:tcPr>
            <w:tcW w:w="5150" w:type="dxa"/>
            <w:vAlign w:val="center"/>
          </w:tcPr>
          <w:p w14:paraId="1B9941BB" w14:textId="77777777" w:rsidR="00526E17" w:rsidRDefault="00160310" w:rsidP="00FE179C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 w:rsidRPr="00845443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- </w:t>
            </w:r>
            <w:r w:rsidR="00FE179C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영역별 리테일 트랜드 및 </w:t>
            </w: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주요 </w:t>
            </w:r>
            <w:r w:rsidR="00FE179C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선진사 분석 </w:t>
            </w:r>
          </w:p>
          <w:p w14:paraId="617B58A8" w14:textId="77777777" w:rsidR="00160310" w:rsidRPr="00160310" w:rsidRDefault="00526E17" w:rsidP="00526E1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 xml:space="preserve">- </w:t>
            </w:r>
            <w:r w:rsidR="00FE179C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당사 직영 매장 위한 핵심 영역 정의</w:t>
            </w:r>
          </w:p>
        </w:tc>
      </w:tr>
      <w:tr w:rsidR="00160310" w14:paraId="3A0EEEB7" w14:textId="77777777" w:rsidTr="00FD7170">
        <w:trPr>
          <w:trHeight w:val="598"/>
        </w:trPr>
        <w:tc>
          <w:tcPr>
            <w:tcW w:w="1979" w:type="dxa"/>
            <w:vMerge/>
            <w:vAlign w:val="center"/>
          </w:tcPr>
          <w:p w14:paraId="600E5309" w14:textId="77777777" w:rsidR="00160310" w:rsidRPr="00845443" w:rsidRDefault="00160310" w:rsidP="00845443">
            <w:pPr>
              <w:wordWrap/>
              <w:snapToGrid w:val="0"/>
              <w:spacing w:afterLines="10" w:after="24" w:line="384" w:lineRule="auto"/>
              <w:ind w:left="0"/>
              <w:rPr>
                <w:rFonts w:ascii="바탕체" w:eastAsia="바탕체" w:hAnsi="바탕체" w:cs="Arial"/>
                <w:color w:val="000000" w:themeColor="text1"/>
                <w:sz w:val="20"/>
              </w:rPr>
            </w:pPr>
          </w:p>
        </w:tc>
        <w:tc>
          <w:tcPr>
            <w:tcW w:w="2977" w:type="dxa"/>
            <w:vAlign w:val="center"/>
          </w:tcPr>
          <w:p w14:paraId="209459BC" w14:textId="77777777" w:rsidR="00160310" w:rsidRPr="00F51B6D" w:rsidRDefault="00160310" w:rsidP="00160310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2</w:t>
            </w:r>
            <w:r w:rsidRPr="00845443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-2. </w:t>
            </w:r>
            <w:r w:rsidR="004A7FB9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가이드라인 구조화 및 문서화</w:t>
            </w:r>
          </w:p>
        </w:tc>
        <w:tc>
          <w:tcPr>
            <w:tcW w:w="5150" w:type="dxa"/>
            <w:vAlign w:val="center"/>
          </w:tcPr>
          <w:p w14:paraId="7643567D" w14:textId="77777777" w:rsidR="00160310" w:rsidRDefault="00160310" w:rsidP="00160310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- </w:t>
            </w:r>
            <w:r w:rsidR="00C77A86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역량 내제화를 위한 가이드라인 개발</w:t>
            </w:r>
          </w:p>
          <w:p w14:paraId="1059E768" w14:textId="77777777" w:rsidR="00C77A86" w:rsidRDefault="00C77A86" w:rsidP="00160310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  <w:r>
              <w:rPr>
                <w:rFonts w:ascii="바탕체" w:eastAsia="바탕체" w:hAnsi="바탕체" w:cs="Arial" w:hint="eastAsia"/>
                <w:sz w:val="20"/>
                <w:szCs w:val="20"/>
              </w:rPr>
              <w:t>- 미국 매장 실행안을 글로벌로 표준화/구조화</w:t>
            </w:r>
          </w:p>
          <w:p w14:paraId="640F4D22" w14:textId="77777777" w:rsidR="00C77A86" w:rsidRPr="00C77A86" w:rsidRDefault="00E43864" w:rsidP="00160310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  <w:r>
              <w:rPr>
                <w:rFonts w:ascii="바탕체" w:eastAsia="바탕체" w:hAnsi="바탕체" w:cs="Arial" w:hint="eastAsia"/>
                <w:sz w:val="20"/>
                <w:szCs w:val="20"/>
              </w:rPr>
              <w:t>- 글로벌 가이드 수립</w:t>
            </w:r>
          </w:p>
        </w:tc>
      </w:tr>
      <w:tr w:rsidR="009A294B" w14:paraId="28F7F5F9" w14:textId="77777777" w:rsidTr="00FD7170">
        <w:trPr>
          <w:trHeight w:val="598"/>
        </w:trPr>
        <w:tc>
          <w:tcPr>
            <w:tcW w:w="1979" w:type="dxa"/>
            <w:vMerge w:val="restart"/>
            <w:vAlign w:val="center"/>
          </w:tcPr>
          <w:p w14:paraId="69E8A264" w14:textId="77777777" w:rsidR="009A294B" w:rsidRPr="00596487" w:rsidRDefault="009A294B" w:rsidP="00596487">
            <w:pPr>
              <w:pStyle w:val="NormalWeb"/>
              <w:numPr>
                <w:ilvl w:val="0"/>
                <w:numId w:val="38"/>
              </w:numPr>
              <w:wordWrap w:val="0"/>
              <w:spacing w:before="0" w:beforeAutospacing="0" w:after="0" w:afterAutospacing="0"/>
              <w:ind w:left="319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  <w:r>
              <w:rPr>
                <w:rFonts w:ascii="바탕체" w:eastAsia="바탕체" w:hAnsi="바탕체" w:cs="Arial" w:hint="eastAsia"/>
                <w:sz w:val="20"/>
                <w:szCs w:val="20"/>
              </w:rPr>
              <w:t xml:space="preserve">旣 확정 영역 컨텐츠 </w:t>
            </w:r>
            <w:r w:rsidR="008A4F3E">
              <w:rPr>
                <w:rFonts w:ascii="바탕체" w:eastAsia="바탕체" w:hAnsi="바탕체" w:cs="Arial" w:hint="eastAsia"/>
                <w:sz w:val="20"/>
                <w:szCs w:val="20"/>
              </w:rPr>
              <w:t>검증</w:t>
            </w:r>
          </w:p>
        </w:tc>
        <w:tc>
          <w:tcPr>
            <w:tcW w:w="2977" w:type="dxa"/>
            <w:vAlign w:val="center"/>
          </w:tcPr>
          <w:p w14:paraId="1CAAD436" w14:textId="77777777" w:rsidR="009A294B" w:rsidRDefault="009A294B" w:rsidP="00160310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3-1. 출점 전략</w:t>
            </w:r>
          </w:p>
        </w:tc>
        <w:tc>
          <w:tcPr>
            <w:tcW w:w="5150" w:type="dxa"/>
            <w:vAlign w:val="center"/>
          </w:tcPr>
          <w:p w14:paraId="609BD516" w14:textId="77777777" w:rsidR="009A294B" w:rsidRDefault="009A294B" w:rsidP="0059648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- 미국 확산 로드맵 및 출점 요건</w:t>
            </w:r>
          </w:p>
          <w:p w14:paraId="554A930B" w14:textId="77777777" w:rsidR="009A294B" w:rsidRDefault="009A294B" w:rsidP="0059648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-</w:t>
            </w:r>
            <w:r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입지 평가 기준  </w:t>
            </w:r>
          </w:p>
        </w:tc>
      </w:tr>
      <w:tr w:rsidR="009A294B" w14:paraId="348C5BF7" w14:textId="77777777" w:rsidTr="00FD7170">
        <w:trPr>
          <w:trHeight w:val="598"/>
        </w:trPr>
        <w:tc>
          <w:tcPr>
            <w:tcW w:w="1979" w:type="dxa"/>
            <w:vMerge/>
            <w:vAlign w:val="center"/>
          </w:tcPr>
          <w:p w14:paraId="4BA4174A" w14:textId="77777777" w:rsidR="009A294B" w:rsidRDefault="009A294B" w:rsidP="009A294B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711E56CF" w14:textId="77777777" w:rsidR="009A294B" w:rsidRDefault="009A294B" w:rsidP="00160310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3-2. 인력 관리</w:t>
            </w:r>
          </w:p>
        </w:tc>
        <w:tc>
          <w:tcPr>
            <w:tcW w:w="5150" w:type="dxa"/>
            <w:vAlign w:val="center"/>
          </w:tcPr>
          <w:p w14:paraId="33F536BD" w14:textId="77777777" w:rsidR="009A294B" w:rsidRDefault="009A294B" w:rsidP="0059648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- 매장별 인력 구성 및 채용 기준 </w:t>
            </w:r>
          </w:p>
          <w:p w14:paraId="6141CE18" w14:textId="77777777" w:rsidR="009A294B" w:rsidRDefault="009A294B" w:rsidP="0059648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- 매장 직원 교육/평가/보상</w:t>
            </w:r>
            <w:r w:rsidR="001D74A8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/문화 등</w:t>
            </w:r>
          </w:p>
        </w:tc>
      </w:tr>
      <w:tr w:rsidR="009A294B" w:rsidRPr="009A294B" w14:paraId="74C3B649" w14:textId="77777777" w:rsidTr="00FD7170">
        <w:trPr>
          <w:trHeight w:val="598"/>
        </w:trPr>
        <w:tc>
          <w:tcPr>
            <w:tcW w:w="1979" w:type="dxa"/>
            <w:vMerge/>
            <w:vAlign w:val="center"/>
          </w:tcPr>
          <w:p w14:paraId="07B0E621" w14:textId="77777777" w:rsidR="009A294B" w:rsidRDefault="009A294B" w:rsidP="009A294B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87939D6" w14:textId="77777777" w:rsidR="009A294B" w:rsidRDefault="009A294B" w:rsidP="00160310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3-3. 고객 경험</w:t>
            </w:r>
          </w:p>
        </w:tc>
        <w:tc>
          <w:tcPr>
            <w:tcW w:w="5150" w:type="dxa"/>
            <w:vAlign w:val="center"/>
          </w:tcPr>
          <w:p w14:paraId="4DAC82E9" w14:textId="77777777" w:rsidR="009A294B" w:rsidRDefault="009A294B" w:rsidP="0059648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- O2O 서비스 및 구매 경험 제고를 위한 최적안</w:t>
            </w:r>
          </w:p>
          <w:p w14:paraId="6E26F903" w14:textId="77777777" w:rsidR="009A294B" w:rsidRDefault="009A294B" w:rsidP="0059648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- 고객 정보를 활용,</w:t>
            </w:r>
            <w:r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고객 대응안</w:t>
            </w:r>
          </w:p>
          <w:p w14:paraId="682BD628" w14:textId="77777777" w:rsidR="008A4F3E" w:rsidRDefault="008A4F3E" w:rsidP="0059648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- 매장 내 수리 서비스 제공 방안</w:t>
            </w:r>
          </w:p>
        </w:tc>
      </w:tr>
      <w:tr w:rsidR="009A294B" w:rsidRPr="00E53006" w14:paraId="7D897D19" w14:textId="77777777" w:rsidTr="00FD7170">
        <w:trPr>
          <w:trHeight w:val="598"/>
        </w:trPr>
        <w:tc>
          <w:tcPr>
            <w:tcW w:w="1979" w:type="dxa"/>
            <w:vMerge/>
            <w:vAlign w:val="center"/>
          </w:tcPr>
          <w:p w14:paraId="13351518" w14:textId="77777777" w:rsidR="009A294B" w:rsidRDefault="009A294B" w:rsidP="009A294B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7676F5E2" w14:textId="77777777" w:rsidR="009A294B" w:rsidRDefault="009A294B" w:rsidP="00160310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3-4. 플랫폼</w:t>
            </w:r>
          </w:p>
        </w:tc>
        <w:tc>
          <w:tcPr>
            <w:tcW w:w="5150" w:type="dxa"/>
            <w:vAlign w:val="center"/>
          </w:tcPr>
          <w:p w14:paraId="4CC3D9D5" w14:textId="77777777" w:rsidR="00D57DF8" w:rsidRDefault="009A294B" w:rsidP="0059648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- </w:t>
            </w:r>
            <w:r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>POS, Traffic counter, Clienteling, Dashboard,</w:t>
            </w:r>
          </w:p>
          <w:p w14:paraId="1088AE9A" w14:textId="77777777" w:rsidR="009A294B" w:rsidRDefault="009A294B" w:rsidP="00EB757C">
            <w:pPr>
              <w:pStyle w:val="NormalWeb"/>
              <w:wordWrap w:val="0"/>
              <w:spacing w:before="0" w:beforeAutospacing="0" w:after="0" w:afterAutospacing="0" w:line="312" w:lineRule="auto"/>
              <w:ind w:firstLineChars="100" w:firstLine="200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NPS</w:t>
            </w:r>
            <w:r w:rsidR="00D57DF8"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="00D57DF8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매장 직원 교육 플랫폼 </w:t>
            </w: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등 </w:t>
            </w:r>
            <w:r w:rsidR="00EB757C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내부</w:t>
            </w: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 플랫폼</w:t>
            </w:r>
          </w:p>
          <w:p w14:paraId="669F04D6" w14:textId="77777777" w:rsidR="009A294B" w:rsidRDefault="009A294B" w:rsidP="0059648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- 운영프로세스</w:t>
            </w:r>
            <w:r w:rsidR="00E53006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(판매/교환/반품 정책 등)</w:t>
            </w:r>
            <w:r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E53006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정의</w:t>
            </w:r>
          </w:p>
        </w:tc>
      </w:tr>
      <w:tr w:rsidR="009A294B" w:rsidRPr="009A294B" w14:paraId="3163D729" w14:textId="77777777" w:rsidTr="00FD7170">
        <w:trPr>
          <w:trHeight w:val="598"/>
        </w:trPr>
        <w:tc>
          <w:tcPr>
            <w:tcW w:w="1979" w:type="dxa"/>
            <w:vMerge/>
            <w:vAlign w:val="center"/>
          </w:tcPr>
          <w:p w14:paraId="1E9135D9" w14:textId="77777777" w:rsidR="009A294B" w:rsidRDefault="009A294B" w:rsidP="009A294B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3CB92C9" w14:textId="77777777" w:rsidR="009A294B" w:rsidRDefault="009A294B" w:rsidP="00160310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3-5. 성과 측정</w:t>
            </w:r>
            <w:r w:rsidR="00D57DF8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 체계</w:t>
            </w:r>
          </w:p>
        </w:tc>
        <w:tc>
          <w:tcPr>
            <w:tcW w:w="5150" w:type="dxa"/>
            <w:vAlign w:val="center"/>
          </w:tcPr>
          <w:p w14:paraId="73CAF166" w14:textId="77777777" w:rsidR="009A294B" w:rsidRDefault="009A294B" w:rsidP="0059648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- 매장 </w:t>
            </w:r>
            <w:r w:rsidR="00D57DF8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운영 성과 관리를 위한 </w:t>
            </w:r>
            <w:r w:rsidR="00D57DF8"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>K</w:t>
            </w:r>
            <w:r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>PI</w:t>
            </w:r>
          </w:p>
          <w:p w14:paraId="4B9BC1BA" w14:textId="77777777" w:rsidR="009A294B" w:rsidRDefault="009A294B" w:rsidP="00596487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 xml:space="preserve">- </w:t>
            </w: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관리 체계 </w:t>
            </w:r>
            <w:r w:rsidR="00EB757C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수립</w:t>
            </w:r>
          </w:p>
        </w:tc>
      </w:tr>
      <w:tr w:rsidR="00DF4CC4" w14:paraId="209B2D47" w14:textId="77777777" w:rsidTr="00FD7170">
        <w:trPr>
          <w:trHeight w:val="598"/>
        </w:trPr>
        <w:tc>
          <w:tcPr>
            <w:tcW w:w="1979" w:type="dxa"/>
            <w:vMerge w:val="restart"/>
            <w:vAlign w:val="center"/>
          </w:tcPr>
          <w:p w14:paraId="5E420A86" w14:textId="77777777" w:rsidR="00DF4CC4" w:rsidRPr="00596487" w:rsidRDefault="00DF4CC4" w:rsidP="00596487">
            <w:pPr>
              <w:pStyle w:val="NormalWeb"/>
              <w:numPr>
                <w:ilvl w:val="0"/>
                <w:numId w:val="38"/>
              </w:numPr>
              <w:wordWrap w:val="0"/>
              <w:spacing w:before="0" w:beforeAutospacing="0" w:after="0" w:afterAutospacing="0"/>
              <w:ind w:left="319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  <w:r>
              <w:rPr>
                <w:rFonts w:ascii="바탕체" w:eastAsia="바탕체" w:hAnsi="바탕체" w:cs="Arial" w:hint="eastAsia"/>
                <w:sz w:val="20"/>
                <w:szCs w:val="20"/>
              </w:rPr>
              <w:t>P</w:t>
            </w:r>
            <w:r>
              <w:rPr>
                <w:rFonts w:ascii="바탕체" w:eastAsia="바탕체" w:hAnsi="바탕체" w:cs="Arial"/>
                <w:sz w:val="20"/>
                <w:szCs w:val="20"/>
              </w:rPr>
              <w:t xml:space="preserve">MO </w:t>
            </w:r>
            <w:r>
              <w:rPr>
                <w:rFonts w:ascii="바탕체" w:eastAsia="바탕체" w:hAnsi="바탕체" w:cs="Arial" w:hint="eastAsia"/>
                <w:sz w:val="20"/>
                <w:szCs w:val="20"/>
              </w:rPr>
              <w:t>성과 및 내재화 추진</w:t>
            </w:r>
          </w:p>
        </w:tc>
        <w:tc>
          <w:tcPr>
            <w:tcW w:w="2977" w:type="dxa"/>
            <w:vAlign w:val="center"/>
          </w:tcPr>
          <w:p w14:paraId="269A8D39" w14:textId="77777777" w:rsidR="00DF4CC4" w:rsidRDefault="00DF4CC4" w:rsidP="00160310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4-1</w:t>
            </w:r>
            <w:r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>.</w:t>
            </w: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 매장 오픈 성과 분석 및 인사이트 리포트</w:t>
            </w:r>
          </w:p>
        </w:tc>
        <w:tc>
          <w:tcPr>
            <w:tcW w:w="5150" w:type="dxa"/>
            <w:vAlign w:val="center"/>
          </w:tcPr>
          <w:p w14:paraId="122895AF" w14:textId="77777777" w:rsidR="00DF4CC4" w:rsidRDefault="00DF4CC4" w:rsidP="00DF4CC4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- 직영 매장 오픈시 고객 반응 포함 성과 분석</w:t>
            </w:r>
          </w:p>
          <w:p w14:paraId="3A03031C" w14:textId="77777777" w:rsidR="007353BE" w:rsidRPr="007353BE" w:rsidRDefault="007353BE" w:rsidP="00DF4CC4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- </w:t>
            </w:r>
            <w:r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 xml:space="preserve">Quick-fix </w:t>
            </w: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개선안 도출</w:t>
            </w:r>
          </w:p>
        </w:tc>
      </w:tr>
      <w:tr w:rsidR="00DF4CC4" w14:paraId="250234E6" w14:textId="77777777" w:rsidTr="00FD7170">
        <w:trPr>
          <w:trHeight w:val="598"/>
        </w:trPr>
        <w:tc>
          <w:tcPr>
            <w:tcW w:w="1979" w:type="dxa"/>
            <w:vMerge/>
            <w:vAlign w:val="center"/>
          </w:tcPr>
          <w:p w14:paraId="7C24CA0A" w14:textId="77777777" w:rsidR="00DF4CC4" w:rsidRPr="00596487" w:rsidRDefault="00DF4CC4" w:rsidP="00DF4CC4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A67EC40" w14:textId="77777777" w:rsidR="00DF4CC4" w:rsidRDefault="00DF4CC4" w:rsidP="00160310">
            <w:pPr>
              <w:pStyle w:val="NormalWeb"/>
              <w:wordWrap w:val="0"/>
              <w:spacing w:before="0" w:beforeAutospacing="0" w:after="0" w:afterAutospacing="0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4-2</w:t>
            </w:r>
            <w:r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 xml:space="preserve">. PMO </w:t>
            </w: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체계 내재화</w:t>
            </w:r>
          </w:p>
        </w:tc>
        <w:tc>
          <w:tcPr>
            <w:tcW w:w="5150" w:type="dxa"/>
            <w:vAlign w:val="center"/>
          </w:tcPr>
          <w:p w14:paraId="6FDF2E96" w14:textId="77777777" w:rsidR="00DF4CC4" w:rsidRDefault="00DF4CC4" w:rsidP="00897234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- 직영 매장 구축 프로젝트에 대한 Post-mortem</w:t>
            </w:r>
          </w:p>
          <w:p w14:paraId="600B1A70" w14:textId="77777777" w:rsidR="00DF4CC4" w:rsidRPr="00564E5E" w:rsidRDefault="00DF4CC4" w:rsidP="00897234">
            <w:pPr>
              <w:pStyle w:val="NormalWeb"/>
              <w:wordWrap w:val="0"/>
              <w:spacing w:before="0" w:beforeAutospacing="0" w:after="0" w:afterAutospacing="0" w:line="312" w:lineRule="auto"/>
              <w:textAlignment w:val="center"/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 xml:space="preserve">- </w:t>
            </w: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당사 </w:t>
            </w:r>
            <w:r w:rsidR="00564E5E">
              <w:rPr>
                <w:rFonts w:ascii="바탕체" w:eastAsia="바탕체" w:hAnsi="바탕체" w:cs="Samsung Sharp Sans Medium"/>
                <w:color w:val="000000" w:themeColor="text1"/>
                <w:kern w:val="24"/>
                <w:sz w:val="20"/>
                <w:szCs w:val="20"/>
              </w:rPr>
              <w:t xml:space="preserve">PMO </w:t>
            </w:r>
            <w:r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 xml:space="preserve">운영을 위한 </w:t>
            </w:r>
            <w:r w:rsidR="00564E5E">
              <w:rPr>
                <w:rFonts w:ascii="바탕체" w:eastAsia="바탕체" w:hAnsi="바탕체" w:cs="Samsung Sharp Sans Medium" w:hint="eastAsia"/>
                <w:color w:val="000000" w:themeColor="text1"/>
                <w:kern w:val="24"/>
                <w:sz w:val="20"/>
                <w:szCs w:val="20"/>
              </w:rPr>
              <w:t>제안안 수립</w:t>
            </w:r>
          </w:p>
        </w:tc>
      </w:tr>
    </w:tbl>
    <w:p w14:paraId="60B418D8" w14:textId="77777777" w:rsidR="00C840A5" w:rsidRDefault="00C840A5" w:rsidP="00C840A5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 w:cs="Arial"/>
          <w:b/>
          <w:color w:val="000000" w:themeColor="text1"/>
          <w:sz w:val="20"/>
        </w:rPr>
      </w:pPr>
    </w:p>
    <w:p w14:paraId="782A06A2" w14:textId="77777777" w:rsidR="0046590A" w:rsidRPr="00C840A5" w:rsidRDefault="0046590A" w:rsidP="00C840A5">
      <w:pPr>
        <w:numPr>
          <w:ilvl w:val="0"/>
          <w:numId w:val="3"/>
        </w:numPr>
        <w:wordWrap/>
        <w:snapToGrid w:val="0"/>
        <w:spacing w:afterLines="10" w:after="24" w:line="384" w:lineRule="auto"/>
        <w:rPr>
          <w:rFonts w:ascii="바탕체" w:eastAsia="바탕체" w:hAnsi="바탕체" w:cs="Arial"/>
          <w:b/>
          <w:color w:val="000000" w:themeColor="text1"/>
          <w:sz w:val="20"/>
        </w:rPr>
      </w:pPr>
      <w:r w:rsidRPr="00C840A5">
        <w:rPr>
          <w:rFonts w:ascii="바탕체" w:eastAsia="바탕체" w:hAnsi="바탕체" w:cs="Arial" w:hint="eastAsia"/>
          <w:b/>
          <w:color w:val="000000" w:themeColor="text1"/>
          <w:sz w:val="20"/>
        </w:rPr>
        <w:t>P</w:t>
      </w:r>
      <w:r w:rsidRPr="00C840A5">
        <w:rPr>
          <w:rFonts w:ascii="바탕체" w:eastAsia="바탕체" w:hAnsi="바탕체" w:cs="Arial"/>
          <w:b/>
          <w:color w:val="000000" w:themeColor="text1"/>
          <w:sz w:val="20"/>
        </w:rPr>
        <w:t xml:space="preserve">roposal </w:t>
      </w:r>
      <w:r w:rsidRPr="00C840A5">
        <w:rPr>
          <w:rFonts w:ascii="바탕체" w:eastAsia="바탕체" w:hAnsi="바탕체" w:cs="Arial" w:hint="eastAsia"/>
          <w:b/>
          <w:color w:val="000000" w:themeColor="text1"/>
          <w:sz w:val="20"/>
        </w:rPr>
        <w:t>작성시 필수 포함 내용</w:t>
      </w:r>
    </w:p>
    <w:p w14:paraId="7F4D71D4" w14:textId="77777777" w:rsidR="00FD2511" w:rsidRDefault="001C327A" w:rsidP="00FD2511">
      <w:pPr>
        <w:wordWrap/>
        <w:overflowPunct/>
        <w:autoSpaceDE/>
        <w:autoSpaceDN/>
        <w:adjustRightInd/>
        <w:snapToGrid w:val="0"/>
        <w:spacing w:afterLines="10" w:after="24" w:line="384" w:lineRule="auto"/>
        <w:ind w:leftChars="129" w:firstLineChars="200" w:firstLine="400"/>
        <w:textAlignment w:val="auto"/>
        <w:rPr>
          <w:rFonts w:ascii="바탕체" w:eastAsia="바탕체" w:hAnsi="바탕체" w:cs="Arial"/>
          <w:color w:val="000000" w:themeColor="text1"/>
          <w:sz w:val="20"/>
        </w:rPr>
      </w:pPr>
      <w:r w:rsidRPr="001C327A">
        <w:rPr>
          <w:rFonts w:ascii="바탕체" w:eastAsia="바탕체" w:hAnsi="바탕체" w:cs="Arial" w:hint="eastAsia"/>
          <w:color w:val="000000" w:themeColor="text1"/>
          <w:sz w:val="20"/>
        </w:rPr>
        <w:t xml:space="preserve">1) </w:t>
      </w:r>
      <w:r w:rsidR="00FD2511">
        <w:rPr>
          <w:rFonts w:ascii="바탕체" w:eastAsia="바탕체" w:hAnsi="바탕체" w:cs="Arial" w:hint="eastAsia"/>
          <w:color w:val="000000" w:themeColor="text1"/>
          <w:sz w:val="20"/>
        </w:rPr>
        <w:t>선진사 및 트랜드 기반,</w:t>
      </w:r>
      <w:r w:rsidR="00FD2511">
        <w:rPr>
          <w:rFonts w:ascii="바탕체" w:eastAsia="바탕체" w:hAnsi="바탕체" w:cs="Arial"/>
          <w:color w:val="000000" w:themeColor="text1"/>
          <w:sz w:val="20"/>
        </w:rPr>
        <w:t xml:space="preserve"> </w:t>
      </w:r>
      <w:r w:rsidR="00FD2511">
        <w:rPr>
          <w:rFonts w:ascii="바탕체" w:eastAsia="바탕체" w:hAnsi="바탕체" w:cs="Arial" w:hint="eastAsia"/>
          <w:color w:val="000000" w:themeColor="text1"/>
          <w:sz w:val="20"/>
        </w:rPr>
        <w:t>직영 매장 성공적 운영을 위한 필수 영역 제안</w:t>
      </w:r>
    </w:p>
    <w:p w14:paraId="5914D151" w14:textId="77777777" w:rsidR="00971CB0" w:rsidRPr="00E22A49" w:rsidRDefault="006D7060" w:rsidP="00FD2511">
      <w:pPr>
        <w:wordWrap/>
        <w:overflowPunct/>
        <w:autoSpaceDE/>
        <w:autoSpaceDN/>
        <w:adjustRightInd/>
        <w:snapToGrid w:val="0"/>
        <w:spacing w:afterLines="10" w:after="24" w:line="384" w:lineRule="auto"/>
        <w:ind w:leftChars="129" w:firstLineChars="200" w:firstLine="400"/>
        <w:textAlignment w:val="auto"/>
        <w:rPr>
          <w:rFonts w:ascii="바탕체" w:eastAsia="바탕체" w:hAnsi="바탕체" w:cs="Arial"/>
          <w:color w:val="000000" w:themeColor="text1"/>
          <w:sz w:val="20"/>
        </w:rPr>
      </w:pPr>
      <w:r>
        <w:rPr>
          <w:rFonts w:ascii="바탕체" w:eastAsia="바탕체" w:hAnsi="바탕체" w:cs="Arial" w:hint="eastAsia"/>
          <w:color w:val="000000" w:themeColor="text1"/>
          <w:sz w:val="20"/>
        </w:rPr>
        <w:t>2)</w:t>
      </w:r>
      <w:r>
        <w:rPr>
          <w:rFonts w:ascii="바탕체" w:eastAsia="바탕체" w:hAnsi="바탕체" w:cs="Arial"/>
          <w:color w:val="000000" w:themeColor="text1"/>
          <w:sz w:val="20"/>
        </w:rPr>
        <w:t xml:space="preserve"> </w:t>
      </w:r>
      <w:r>
        <w:rPr>
          <w:rFonts w:ascii="바탕체" w:eastAsia="바탕체" w:hAnsi="바탕체" w:cs="Arial" w:hint="eastAsia"/>
          <w:color w:val="000000" w:themeColor="text1"/>
          <w:sz w:val="20"/>
        </w:rPr>
        <w:t>각 영역에 대한</w:t>
      </w:r>
      <w:r w:rsidR="00971CB0">
        <w:rPr>
          <w:rFonts w:ascii="바탕체" w:eastAsia="바탕체" w:hAnsi="바탕체" w:cs="Arial" w:hint="eastAsia"/>
          <w:color w:val="000000" w:themeColor="text1"/>
          <w:sz w:val="20"/>
        </w:rPr>
        <w:t xml:space="preserve"> </w:t>
      </w:r>
      <w:r>
        <w:rPr>
          <w:rFonts w:ascii="바탕체" w:eastAsia="바탕체" w:hAnsi="바탕체" w:cs="Arial" w:hint="eastAsia"/>
          <w:color w:val="000000" w:themeColor="text1"/>
          <w:sz w:val="20"/>
        </w:rPr>
        <w:t xml:space="preserve">세부 항목 </w:t>
      </w:r>
      <w:r w:rsidR="00E22A49">
        <w:rPr>
          <w:rFonts w:ascii="바탕체" w:eastAsia="바탕체" w:hAnsi="바탕체" w:cs="Arial" w:hint="eastAsia"/>
          <w:color w:val="000000" w:themeColor="text1"/>
          <w:sz w:val="20"/>
        </w:rPr>
        <w:t>및 항목</w:t>
      </w:r>
      <w:r w:rsidR="00564E5E">
        <w:rPr>
          <w:rFonts w:ascii="바탕체" w:eastAsia="바탕체" w:hAnsi="바탕체" w:cs="Arial" w:hint="eastAsia"/>
          <w:color w:val="000000" w:themeColor="text1"/>
          <w:sz w:val="20"/>
        </w:rPr>
        <w:t>별 구체 내용 제안</w:t>
      </w:r>
      <w:r w:rsidR="00E22A49">
        <w:rPr>
          <w:rFonts w:ascii="바탕체" w:eastAsia="바탕체" w:hAnsi="바탕체" w:cs="Arial" w:hint="eastAsia"/>
          <w:color w:val="000000" w:themeColor="text1"/>
          <w:sz w:val="20"/>
        </w:rPr>
        <w:t xml:space="preserve"> </w:t>
      </w:r>
    </w:p>
    <w:p w14:paraId="0EAF01A5" w14:textId="77777777" w:rsidR="006D7060" w:rsidRPr="00FD2511" w:rsidRDefault="006D7060" w:rsidP="006D7060">
      <w:pPr>
        <w:wordWrap/>
        <w:overflowPunct/>
        <w:autoSpaceDE/>
        <w:autoSpaceDN/>
        <w:adjustRightInd/>
        <w:snapToGrid w:val="0"/>
        <w:spacing w:afterLines="10" w:after="24" w:line="384" w:lineRule="auto"/>
        <w:ind w:leftChars="129" w:firstLineChars="200" w:firstLine="400"/>
        <w:textAlignment w:val="auto"/>
        <w:rPr>
          <w:rFonts w:ascii="바탕체" w:eastAsia="바탕체" w:hAnsi="바탕체" w:cs="Arial"/>
          <w:color w:val="000000" w:themeColor="text1"/>
          <w:sz w:val="20"/>
        </w:rPr>
      </w:pPr>
      <w:r>
        <w:rPr>
          <w:rFonts w:ascii="바탕체" w:eastAsia="바탕체" w:hAnsi="바탕체" w:cs="Arial"/>
          <w:color w:val="000000" w:themeColor="text1"/>
          <w:sz w:val="20"/>
        </w:rPr>
        <w:t>3</w:t>
      </w:r>
      <w:r w:rsidR="001C327A" w:rsidRPr="001C327A">
        <w:rPr>
          <w:rFonts w:ascii="바탕체" w:eastAsia="바탕체" w:hAnsi="바탕체" w:cs="Arial" w:hint="eastAsia"/>
          <w:color w:val="000000" w:themeColor="text1"/>
          <w:sz w:val="20"/>
        </w:rPr>
        <w:t xml:space="preserve">) </w:t>
      </w:r>
      <w:r w:rsidR="00FD2511">
        <w:rPr>
          <w:rFonts w:ascii="바탕체" w:eastAsia="바탕체" w:hAnsi="바탕체" w:cs="Arial" w:hint="eastAsia"/>
          <w:color w:val="000000" w:themeColor="text1"/>
          <w:sz w:val="20"/>
        </w:rPr>
        <w:t xml:space="preserve">글로벌 직영 매장 </w:t>
      </w:r>
      <w:r w:rsidR="005B654C">
        <w:rPr>
          <w:rFonts w:ascii="바탕체" w:eastAsia="바탕체" w:hAnsi="바탕체" w:cs="Arial" w:hint="eastAsia"/>
          <w:color w:val="000000" w:themeColor="text1"/>
          <w:sz w:val="20"/>
        </w:rPr>
        <w:t>구축/</w:t>
      </w:r>
      <w:r w:rsidR="00FD2511">
        <w:rPr>
          <w:rFonts w:ascii="바탕체" w:eastAsia="바탕체" w:hAnsi="바탕체" w:cs="Arial" w:hint="eastAsia"/>
          <w:color w:val="000000" w:themeColor="text1"/>
          <w:sz w:val="20"/>
        </w:rPr>
        <w:t xml:space="preserve">운영 가이드라인 </w:t>
      </w:r>
      <w:r w:rsidR="00FD2511">
        <w:rPr>
          <w:rFonts w:ascii="바탕체" w:eastAsia="바탕체" w:hAnsi="바탕체" w:cs="Arial"/>
          <w:color w:val="000000" w:themeColor="text1"/>
          <w:sz w:val="20"/>
        </w:rPr>
        <w:t>Framework</w:t>
      </w:r>
      <w:r w:rsidR="00FD2511" w:rsidRPr="001C327A">
        <w:rPr>
          <w:rFonts w:ascii="바탕체" w:eastAsia="바탕체" w:hAnsi="바탕체" w:cs="Arial" w:hint="eastAsia"/>
          <w:color w:val="000000" w:themeColor="text1"/>
          <w:sz w:val="20"/>
        </w:rPr>
        <w:t xml:space="preserve"> </w:t>
      </w:r>
    </w:p>
    <w:p w14:paraId="6ADEDC06" w14:textId="77777777" w:rsidR="001C327A" w:rsidRPr="001C327A" w:rsidRDefault="006D7060" w:rsidP="00160310">
      <w:pPr>
        <w:wordWrap/>
        <w:overflowPunct/>
        <w:autoSpaceDE/>
        <w:autoSpaceDN/>
        <w:adjustRightInd/>
        <w:snapToGrid w:val="0"/>
        <w:spacing w:afterLines="10" w:after="24" w:line="384" w:lineRule="auto"/>
        <w:ind w:leftChars="129" w:firstLineChars="200" w:firstLine="400"/>
        <w:textAlignment w:val="auto"/>
        <w:rPr>
          <w:rFonts w:ascii="바탕체" w:eastAsia="바탕체" w:hAnsi="바탕체" w:cs="Arial"/>
          <w:color w:val="000000" w:themeColor="text1"/>
          <w:sz w:val="20"/>
        </w:rPr>
      </w:pPr>
      <w:r>
        <w:rPr>
          <w:rFonts w:ascii="바탕체" w:eastAsia="바탕체" w:hAnsi="바탕체" w:cs="Arial" w:hint="eastAsia"/>
          <w:color w:val="000000" w:themeColor="text1"/>
          <w:sz w:val="20"/>
        </w:rPr>
        <w:t>4</w:t>
      </w:r>
      <w:r w:rsidR="001C327A" w:rsidRPr="001C327A">
        <w:rPr>
          <w:rFonts w:ascii="바탕체" w:eastAsia="바탕체" w:hAnsi="바탕체" w:cs="Arial" w:hint="eastAsia"/>
          <w:color w:val="000000" w:themeColor="text1"/>
          <w:sz w:val="20"/>
        </w:rPr>
        <w:t xml:space="preserve">) </w:t>
      </w:r>
      <w:r w:rsidR="00FD2511">
        <w:rPr>
          <w:rFonts w:ascii="바탕체" w:eastAsia="바탕체" w:hAnsi="바탕체" w:cs="Arial" w:hint="eastAsia"/>
          <w:color w:val="000000" w:themeColor="text1"/>
          <w:sz w:val="20"/>
        </w:rPr>
        <w:t>실행 체계 확립을 위한 프로젝트 관리 방안</w:t>
      </w:r>
      <w:r w:rsidR="008A4F3E">
        <w:rPr>
          <w:rFonts w:ascii="바탕체" w:eastAsia="바탕체" w:hAnsi="바탕체" w:cs="Arial" w:hint="eastAsia"/>
          <w:color w:val="000000" w:themeColor="text1"/>
          <w:sz w:val="20"/>
        </w:rPr>
        <w:t xml:space="preserve"> </w:t>
      </w:r>
      <w:r w:rsidR="008A4F3E">
        <w:rPr>
          <w:rFonts w:ascii="바탕체" w:eastAsia="바탕체" w:hAnsi="바탕체" w:cs="Arial"/>
          <w:color w:val="000000" w:themeColor="text1"/>
          <w:sz w:val="20"/>
        </w:rPr>
        <w:t>(</w:t>
      </w:r>
      <w:r w:rsidR="008A4F3E">
        <w:rPr>
          <w:rFonts w:ascii="바탕체" w:eastAsia="바탕체" w:hAnsi="바탕체" w:cs="Arial" w:hint="eastAsia"/>
          <w:color w:val="000000" w:themeColor="text1"/>
          <w:sz w:val="20"/>
        </w:rPr>
        <w:t xml:space="preserve">문서 </w:t>
      </w:r>
      <w:r w:rsidR="008A4F3E">
        <w:rPr>
          <w:rFonts w:ascii="바탕체" w:eastAsia="바탕체" w:hAnsi="바탕체" w:cs="Arial"/>
          <w:color w:val="000000" w:themeColor="text1"/>
          <w:sz w:val="20"/>
        </w:rPr>
        <w:t xml:space="preserve">Tool </w:t>
      </w:r>
      <w:r w:rsidR="008A4F3E">
        <w:rPr>
          <w:rFonts w:ascii="바탕체" w:eastAsia="바탕체" w:hAnsi="바탕체" w:cs="Arial" w:hint="eastAsia"/>
          <w:color w:val="000000" w:themeColor="text1"/>
          <w:sz w:val="20"/>
        </w:rPr>
        <w:t>예시</w:t>
      </w:r>
      <w:r w:rsidR="008A4F3E">
        <w:rPr>
          <w:rFonts w:ascii="바탕체" w:eastAsia="바탕체" w:hAnsi="바탕체" w:cs="Arial"/>
          <w:color w:val="000000" w:themeColor="text1"/>
          <w:sz w:val="20"/>
        </w:rPr>
        <w:t xml:space="preserve"> </w:t>
      </w:r>
      <w:r w:rsidR="008A4F3E">
        <w:rPr>
          <w:rFonts w:ascii="바탕체" w:eastAsia="바탕체" w:hAnsi="바탕체" w:cs="Arial" w:hint="eastAsia"/>
          <w:color w:val="000000" w:themeColor="text1"/>
          <w:sz w:val="20"/>
        </w:rPr>
        <w:t>포함)</w:t>
      </w:r>
    </w:p>
    <w:p w14:paraId="02ABBE28" w14:textId="77777777" w:rsidR="001C327A" w:rsidRPr="001C327A" w:rsidRDefault="006D7060" w:rsidP="001C327A">
      <w:pPr>
        <w:wordWrap/>
        <w:overflowPunct/>
        <w:autoSpaceDE/>
        <w:autoSpaceDN/>
        <w:adjustRightInd/>
        <w:snapToGrid w:val="0"/>
        <w:spacing w:afterLines="10" w:after="24" w:line="384" w:lineRule="auto"/>
        <w:ind w:leftChars="129" w:firstLineChars="200" w:firstLine="400"/>
        <w:textAlignment w:val="auto"/>
        <w:rPr>
          <w:rFonts w:ascii="바탕체" w:eastAsia="바탕체" w:hAnsi="바탕체" w:cs="Arial"/>
          <w:color w:val="000000" w:themeColor="text1"/>
          <w:sz w:val="20"/>
        </w:rPr>
      </w:pPr>
      <w:r>
        <w:rPr>
          <w:rFonts w:ascii="바탕체" w:eastAsia="바탕체" w:hAnsi="바탕체" w:cs="Arial"/>
          <w:color w:val="000000" w:themeColor="text1"/>
          <w:sz w:val="20"/>
        </w:rPr>
        <w:t>5</w:t>
      </w:r>
      <w:r w:rsidR="001C327A" w:rsidRPr="001C327A">
        <w:rPr>
          <w:rFonts w:ascii="바탕체" w:eastAsia="바탕체" w:hAnsi="바탕체" w:cs="Arial" w:hint="eastAsia"/>
          <w:color w:val="000000" w:themeColor="text1"/>
          <w:sz w:val="20"/>
        </w:rPr>
        <w:t xml:space="preserve">) </w:t>
      </w:r>
      <w:r w:rsidR="00FD2511">
        <w:rPr>
          <w:rFonts w:ascii="바탕체" w:eastAsia="바탕체" w:hAnsi="바탕체" w:cs="Arial" w:hint="eastAsia"/>
          <w:color w:val="000000" w:themeColor="text1"/>
          <w:sz w:val="20"/>
        </w:rPr>
        <w:t xml:space="preserve">관련 </w:t>
      </w:r>
      <w:r w:rsidR="001C327A" w:rsidRPr="001C327A">
        <w:rPr>
          <w:rFonts w:ascii="바탕체" w:eastAsia="바탕체" w:hAnsi="바탕체" w:cs="Arial" w:hint="eastAsia"/>
          <w:color w:val="000000" w:themeColor="text1"/>
          <w:sz w:val="20"/>
        </w:rPr>
        <w:t>프로젝트 수행 경험(회사 소개)</w:t>
      </w:r>
    </w:p>
    <w:p w14:paraId="11AAAE45" w14:textId="77777777" w:rsidR="0046590A" w:rsidRPr="00232100" w:rsidRDefault="006D7060" w:rsidP="001C327A">
      <w:pPr>
        <w:wordWrap/>
        <w:overflowPunct/>
        <w:autoSpaceDE/>
        <w:autoSpaceDN/>
        <w:adjustRightInd/>
        <w:snapToGrid w:val="0"/>
        <w:spacing w:afterLines="10" w:after="24" w:line="384" w:lineRule="auto"/>
        <w:ind w:left="0" w:firstLineChars="300" w:firstLine="600"/>
        <w:textAlignment w:val="auto"/>
        <w:rPr>
          <w:rFonts w:ascii="바탕체" w:eastAsia="바탕체" w:hAnsi="바탕체" w:cs="Arial"/>
          <w:color w:val="000000" w:themeColor="text1"/>
          <w:sz w:val="20"/>
        </w:rPr>
      </w:pPr>
      <w:r>
        <w:rPr>
          <w:rFonts w:ascii="바탕체" w:eastAsia="바탕체" w:hAnsi="바탕체" w:cs="Arial" w:hint="eastAsia"/>
          <w:color w:val="000000" w:themeColor="text1"/>
          <w:sz w:val="20"/>
        </w:rPr>
        <w:t xml:space="preserve"> </w:t>
      </w:r>
      <w:r>
        <w:rPr>
          <w:rFonts w:ascii="바탕체" w:eastAsia="바탕체" w:hAnsi="바탕체" w:cs="Arial"/>
          <w:color w:val="000000" w:themeColor="text1"/>
          <w:sz w:val="20"/>
        </w:rPr>
        <w:t>6</w:t>
      </w:r>
      <w:r w:rsidR="001C327A" w:rsidRPr="001C327A">
        <w:rPr>
          <w:rFonts w:ascii="바탕체" w:eastAsia="바탕체" w:hAnsi="바탕체" w:cs="Arial" w:hint="eastAsia"/>
          <w:color w:val="000000" w:themeColor="text1"/>
          <w:sz w:val="20"/>
        </w:rPr>
        <w:t>) 운영 비용 및 M/M</w:t>
      </w:r>
      <w:r w:rsidR="00232100">
        <w:rPr>
          <w:rFonts w:ascii="바탕체" w:eastAsia="바탕체" w:hAnsi="바탕체" w:cs="Arial"/>
          <w:color w:val="000000" w:themeColor="text1"/>
          <w:sz w:val="20"/>
        </w:rPr>
        <w:t xml:space="preserve"> (</w:t>
      </w:r>
      <w:r w:rsidR="00232100" w:rsidRPr="00232100">
        <w:rPr>
          <w:rFonts w:ascii="바탕체" w:eastAsia="바탕체" w:hAnsi="바탕체" w:cs="Arial" w:hint="eastAsia"/>
          <w:color w:val="000000" w:themeColor="text1"/>
          <w:sz w:val="20"/>
        </w:rPr>
        <w:t>업무/인력 운영 계획</w:t>
      </w:r>
      <w:r w:rsidR="00232100">
        <w:rPr>
          <w:rFonts w:ascii="바탕체" w:eastAsia="바탕체" w:hAnsi="바탕체" w:cs="Arial" w:hint="eastAsia"/>
          <w:color w:val="000000" w:themeColor="text1"/>
          <w:sz w:val="20"/>
        </w:rPr>
        <w:t>)</w:t>
      </w:r>
    </w:p>
    <w:p w14:paraId="5BEC4736" w14:textId="77777777" w:rsidR="001C327A" w:rsidRDefault="001C327A" w:rsidP="001C327A">
      <w:pPr>
        <w:pStyle w:val="ListParagraph"/>
        <w:wordWrap/>
        <w:overflowPunct/>
        <w:autoSpaceDE/>
        <w:autoSpaceDN/>
        <w:adjustRightInd/>
        <w:snapToGrid w:val="0"/>
        <w:spacing w:afterLines="10" w:after="24" w:line="384" w:lineRule="auto"/>
        <w:ind w:leftChars="0" w:left="709"/>
        <w:textAlignment w:val="auto"/>
        <w:rPr>
          <w:rFonts w:ascii="바탕체" w:eastAsia="바탕체" w:hAnsi="바탕체" w:cs="Arial"/>
          <w:b/>
          <w:color w:val="000000" w:themeColor="text1"/>
          <w:sz w:val="20"/>
        </w:rPr>
      </w:pPr>
    </w:p>
    <w:p w14:paraId="1274D1AA" w14:textId="77777777" w:rsidR="00A8369F" w:rsidRPr="00B7051B" w:rsidRDefault="00B7618F" w:rsidP="0046590A">
      <w:pPr>
        <w:pStyle w:val="ListParagraph"/>
        <w:numPr>
          <w:ilvl w:val="0"/>
          <w:numId w:val="3"/>
        </w:numPr>
        <w:wordWrap/>
        <w:overflowPunct/>
        <w:autoSpaceDE/>
        <w:autoSpaceDN/>
        <w:adjustRightInd/>
        <w:snapToGrid w:val="0"/>
        <w:spacing w:afterLines="10" w:after="24" w:line="384" w:lineRule="auto"/>
        <w:ind w:leftChars="0"/>
        <w:textAlignment w:val="auto"/>
        <w:rPr>
          <w:rFonts w:ascii="바탕체" w:eastAsia="바탕체" w:hAnsi="바탕체" w:cs="Arial"/>
          <w:b/>
          <w:color w:val="000000" w:themeColor="text1"/>
          <w:sz w:val="20"/>
        </w:rPr>
      </w:pPr>
      <w:r>
        <w:rPr>
          <w:rFonts w:ascii="바탕체" w:eastAsia="바탕체" w:hAnsi="바탕체" w:cs="Arial" w:hint="eastAsia"/>
          <w:b/>
          <w:color w:val="000000" w:themeColor="text1"/>
          <w:sz w:val="20"/>
        </w:rPr>
        <w:t>입찰 일정 및 제출물</w:t>
      </w:r>
    </w:p>
    <w:p w14:paraId="269C2194" w14:textId="77777777" w:rsidR="007C125B" w:rsidRDefault="00E17482" w:rsidP="007C125B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 w:cs="Arial"/>
          <w:sz w:val="20"/>
        </w:rPr>
      </w:pPr>
      <w:r w:rsidRPr="003B6A06">
        <w:rPr>
          <w:rFonts w:ascii="바탕체" w:eastAsia="바탕체" w:hAnsi="바탕체" w:cs="Arial"/>
          <w:sz w:val="20"/>
        </w:rPr>
        <w:t xml:space="preserve">- </w:t>
      </w:r>
      <w:r w:rsidR="00B41FA6" w:rsidRPr="003B6A06">
        <w:rPr>
          <w:rFonts w:ascii="바탕체" w:eastAsia="바탕체" w:hAnsi="바탕체" w:cs="Arial" w:hint="eastAsia"/>
          <w:sz w:val="20"/>
        </w:rPr>
        <w:t xml:space="preserve">Proposal: </w:t>
      </w:r>
      <w:r w:rsidR="004177D9">
        <w:rPr>
          <w:rFonts w:ascii="바탕체" w:eastAsia="바탕체" w:hAnsi="바탕체" w:cs="Arial" w:hint="eastAsia"/>
          <w:sz w:val="20"/>
        </w:rPr>
        <w:t>202</w:t>
      </w:r>
      <w:r w:rsidR="00695318">
        <w:rPr>
          <w:rFonts w:ascii="바탕체" w:eastAsia="바탕체" w:hAnsi="바탕체" w:cs="Arial"/>
          <w:sz w:val="20"/>
        </w:rPr>
        <w:t>5</w:t>
      </w:r>
      <w:r w:rsidR="00D07DD3" w:rsidRPr="003B6A06">
        <w:rPr>
          <w:rFonts w:ascii="바탕체" w:eastAsia="바탕체" w:hAnsi="바탕체" w:cs="Arial" w:hint="eastAsia"/>
          <w:sz w:val="20"/>
        </w:rPr>
        <w:t xml:space="preserve">년 </w:t>
      </w:r>
      <w:r w:rsidR="00FD2511">
        <w:rPr>
          <w:rFonts w:ascii="바탕체" w:eastAsia="바탕체" w:hAnsi="바탕체" w:cs="Arial"/>
          <w:sz w:val="20"/>
        </w:rPr>
        <w:t>6</w:t>
      </w:r>
      <w:r w:rsidR="00D07DD3" w:rsidRPr="003B6A06">
        <w:rPr>
          <w:rFonts w:ascii="바탕체" w:eastAsia="바탕체" w:hAnsi="바탕체" w:cs="Arial" w:hint="eastAsia"/>
          <w:sz w:val="20"/>
        </w:rPr>
        <w:t xml:space="preserve">월 </w:t>
      </w:r>
      <w:r w:rsidR="00FD2511">
        <w:rPr>
          <w:rFonts w:ascii="바탕체" w:eastAsia="바탕체" w:hAnsi="바탕체" w:cs="Arial"/>
          <w:sz w:val="20"/>
        </w:rPr>
        <w:t>2</w:t>
      </w:r>
      <w:r w:rsidR="00870930">
        <w:rPr>
          <w:rFonts w:ascii="바탕체" w:eastAsia="바탕체" w:hAnsi="바탕체" w:cs="Arial"/>
          <w:sz w:val="20"/>
        </w:rPr>
        <w:t>5</w:t>
      </w:r>
      <w:r w:rsidR="00C159AC" w:rsidRPr="003B6A06">
        <w:rPr>
          <w:rFonts w:ascii="바탕체" w:eastAsia="바탕체" w:hAnsi="바탕체" w:cs="Arial" w:hint="eastAsia"/>
          <w:sz w:val="20"/>
        </w:rPr>
        <w:t>일</w:t>
      </w:r>
      <w:r w:rsidR="00D438A2" w:rsidRPr="003B6A06">
        <w:rPr>
          <w:rFonts w:ascii="바탕체" w:eastAsia="바탕체" w:hAnsi="바탕체" w:cs="Arial" w:hint="eastAsia"/>
          <w:sz w:val="20"/>
        </w:rPr>
        <w:t>(</w:t>
      </w:r>
      <w:r w:rsidR="00870930">
        <w:rPr>
          <w:rFonts w:ascii="바탕체" w:eastAsia="바탕체" w:hAnsi="바탕체" w:cs="Arial" w:hint="eastAsia"/>
          <w:sz w:val="20"/>
        </w:rPr>
        <w:t>수</w:t>
      </w:r>
      <w:r w:rsidR="00D438A2" w:rsidRPr="003B6A06">
        <w:rPr>
          <w:rFonts w:ascii="바탕체" w:eastAsia="바탕체" w:hAnsi="바탕체" w:cs="Arial" w:hint="eastAsia"/>
          <w:sz w:val="20"/>
        </w:rPr>
        <w:t>)</w:t>
      </w:r>
      <w:r w:rsidR="002F4137" w:rsidRPr="003B6A06">
        <w:rPr>
          <w:rFonts w:ascii="바탕체" w:eastAsia="바탕체" w:hAnsi="바탕체" w:cs="Arial" w:hint="eastAsia"/>
          <w:sz w:val="20"/>
        </w:rPr>
        <w:t>,</w:t>
      </w:r>
      <w:r w:rsidR="00C159AC" w:rsidRPr="003B6A06">
        <w:rPr>
          <w:rFonts w:ascii="바탕체" w:eastAsia="바탕체" w:hAnsi="바탕체" w:cs="Arial" w:hint="eastAsia"/>
          <w:sz w:val="20"/>
        </w:rPr>
        <w:t xml:space="preserve"> </w:t>
      </w:r>
      <w:r w:rsidR="003843C7" w:rsidRPr="003B6A06">
        <w:rPr>
          <w:rFonts w:ascii="바탕체" w:eastAsia="바탕체" w:hAnsi="바탕체" w:cs="Arial" w:hint="eastAsia"/>
          <w:sz w:val="20"/>
        </w:rPr>
        <w:t>오</w:t>
      </w:r>
      <w:r w:rsidR="00027AED" w:rsidRPr="003B6A06">
        <w:rPr>
          <w:rFonts w:ascii="바탕체" w:eastAsia="바탕체" w:hAnsi="바탕체" w:cs="Arial" w:hint="eastAsia"/>
          <w:sz w:val="20"/>
        </w:rPr>
        <w:t xml:space="preserve">후 </w:t>
      </w:r>
      <w:r w:rsidR="002A2172" w:rsidRPr="003B6A06">
        <w:rPr>
          <w:rFonts w:ascii="바탕체" w:eastAsia="바탕체" w:hAnsi="바탕체" w:cs="Arial" w:hint="eastAsia"/>
          <w:sz w:val="20"/>
        </w:rPr>
        <w:t>6</w:t>
      </w:r>
      <w:r w:rsidR="007C125B">
        <w:rPr>
          <w:rFonts w:ascii="바탕체" w:eastAsia="바탕체" w:hAnsi="바탕체" w:cs="Arial" w:hint="eastAsia"/>
          <w:sz w:val="20"/>
        </w:rPr>
        <w:t>시까지</w:t>
      </w:r>
    </w:p>
    <w:p w14:paraId="4EC0F4CB" w14:textId="77777777" w:rsidR="006D7060" w:rsidRDefault="006D7060" w:rsidP="007C125B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 w:cs="Arial"/>
          <w:sz w:val="20"/>
        </w:rPr>
      </w:pPr>
      <w:r>
        <w:rPr>
          <w:rFonts w:ascii="바탕체" w:eastAsia="바탕체" w:hAnsi="바탕체" w:cs="Arial" w:hint="eastAsia"/>
          <w:sz w:val="20"/>
        </w:rPr>
        <w:t xml:space="preserve">- </w:t>
      </w:r>
      <w:r w:rsidR="00B42431">
        <w:rPr>
          <w:rFonts w:ascii="바탕체" w:eastAsia="바탕체" w:hAnsi="바탕체" w:cs="Arial"/>
          <w:sz w:val="20"/>
        </w:rPr>
        <w:t>Presentation</w:t>
      </w:r>
      <w:r>
        <w:rPr>
          <w:rFonts w:ascii="바탕체" w:eastAsia="바탕체" w:hAnsi="바탕체" w:cs="Arial"/>
          <w:sz w:val="20"/>
        </w:rPr>
        <w:t>: 2025</w:t>
      </w:r>
      <w:r>
        <w:rPr>
          <w:rFonts w:ascii="바탕체" w:eastAsia="바탕체" w:hAnsi="바탕체" w:cs="Arial" w:hint="eastAsia"/>
          <w:sz w:val="20"/>
        </w:rPr>
        <w:t xml:space="preserve">년 </w:t>
      </w:r>
      <w:r>
        <w:rPr>
          <w:rFonts w:ascii="바탕체" w:eastAsia="바탕체" w:hAnsi="바탕체" w:cs="Arial"/>
          <w:sz w:val="20"/>
        </w:rPr>
        <w:t>6</w:t>
      </w:r>
      <w:r>
        <w:rPr>
          <w:rFonts w:ascii="바탕체" w:eastAsia="바탕체" w:hAnsi="바탕체" w:cs="Arial" w:hint="eastAsia"/>
          <w:sz w:val="20"/>
        </w:rPr>
        <w:t xml:space="preserve">월 </w:t>
      </w:r>
      <w:r w:rsidR="00870930">
        <w:rPr>
          <w:rFonts w:ascii="바탕체" w:eastAsia="바탕체" w:hAnsi="바탕체" w:cs="Arial"/>
          <w:sz w:val="20"/>
        </w:rPr>
        <w:t>26</w:t>
      </w:r>
      <w:r>
        <w:rPr>
          <w:rFonts w:ascii="바탕체" w:eastAsia="바탕체" w:hAnsi="바탕체" w:cs="Arial" w:hint="eastAsia"/>
          <w:sz w:val="20"/>
        </w:rPr>
        <w:t xml:space="preserve">일 이후 개별 요청 예정 </w:t>
      </w:r>
    </w:p>
    <w:p w14:paraId="5B7BFB44" w14:textId="77777777" w:rsidR="007C125B" w:rsidRPr="00A073BD" w:rsidRDefault="006D7060" w:rsidP="006D7060">
      <w:pPr>
        <w:wordWrap/>
        <w:snapToGrid w:val="0"/>
        <w:spacing w:afterLines="10" w:after="24" w:line="384" w:lineRule="auto"/>
        <w:ind w:left="709"/>
        <w:rPr>
          <w:rFonts w:ascii="바탕체" w:eastAsia="바탕체" w:hAnsi="바탕체" w:cs="Arial"/>
          <w:sz w:val="20"/>
        </w:rPr>
      </w:pPr>
      <w:r>
        <w:rPr>
          <w:rFonts w:ascii="바탕체" w:eastAsia="바탕체" w:hAnsi="바탕체" w:cs="Arial"/>
          <w:sz w:val="20"/>
        </w:rPr>
        <w:t xml:space="preserve"> </w:t>
      </w:r>
    </w:p>
    <w:p w14:paraId="3E6352A5" w14:textId="77777777" w:rsidR="00E17482" w:rsidRPr="00C840A5" w:rsidRDefault="00E17482" w:rsidP="00C840A5">
      <w:pPr>
        <w:pStyle w:val="ListParagraph"/>
        <w:numPr>
          <w:ilvl w:val="0"/>
          <w:numId w:val="3"/>
        </w:numPr>
        <w:wordWrap/>
        <w:overflowPunct/>
        <w:autoSpaceDE/>
        <w:autoSpaceDN/>
        <w:adjustRightInd/>
        <w:snapToGrid w:val="0"/>
        <w:spacing w:afterLines="10" w:after="24" w:line="384" w:lineRule="auto"/>
        <w:ind w:leftChars="0"/>
        <w:textAlignment w:val="auto"/>
        <w:rPr>
          <w:rFonts w:ascii="바탕체" w:eastAsia="바탕체" w:hAnsi="바탕체" w:cs="Arial"/>
          <w:b/>
          <w:color w:val="000000" w:themeColor="text1"/>
          <w:sz w:val="20"/>
        </w:rPr>
      </w:pPr>
      <w:r w:rsidRPr="00B7051B">
        <w:rPr>
          <w:rFonts w:ascii="바탕체" w:eastAsia="바탕체" w:hAnsi="바탕체" w:cs="Arial"/>
          <w:b/>
          <w:color w:val="000000" w:themeColor="text1"/>
          <w:sz w:val="20"/>
        </w:rPr>
        <w:t>KEY CONTACT</w:t>
      </w:r>
    </w:p>
    <w:p w14:paraId="03664FD9" w14:textId="77777777" w:rsidR="005C7233" w:rsidRDefault="00A131A7" w:rsidP="005C7233">
      <w:pPr>
        <w:pStyle w:val="ListParagraph"/>
        <w:wordWrap/>
        <w:snapToGrid w:val="0"/>
        <w:spacing w:afterLines="10" w:after="24" w:line="384" w:lineRule="auto"/>
        <w:ind w:leftChars="0" w:left="709"/>
        <w:rPr>
          <w:rFonts w:ascii="바탕체" w:eastAsia="바탕체" w:hAnsi="바탕체" w:cs="Arial"/>
          <w:color w:val="000000" w:themeColor="text1"/>
          <w:sz w:val="20"/>
        </w:rPr>
      </w:pPr>
      <w:r w:rsidRPr="003B6A06">
        <w:rPr>
          <w:rFonts w:ascii="바탕체" w:eastAsia="바탕체" w:hAnsi="바탕체" w:cs="Arial"/>
          <w:color w:val="000000" w:themeColor="text1"/>
          <w:sz w:val="20"/>
        </w:rPr>
        <w:t xml:space="preserve">- </w:t>
      </w:r>
      <w:r w:rsidR="00232100">
        <w:rPr>
          <w:rFonts w:ascii="바탕체" w:eastAsia="바탕체" w:hAnsi="바탕체" w:cs="Arial" w:hint="eastAsia"/>
          <w:color w:val="000000" w:themeColor="text1"/>
          <w:sz w:val="20"/>
        </w:rPr>
        <w:t>박일혜</w:t>
      </w:r>
      <w:r w:rsidRPr="003B6A06">
        <w:rPr>
          <w:rFonts w:ascii="바탕체" w:eastAsia="바탕체" w:hAnsi="바탕체" w:cs="Arial" w:hint="eastAsia"/>
          <w:color w:val="000000" w:themeColor="text1"/>
          <w:sz w:val="20"/>
        </w:rPr>
        <w:t xml:space="preserve"> 프로, </w:t>
      </w:r>
      <w:r w:rsidR="00232100">
        <w:rPr>
          <w:rFonts w:ascii="바탕체" w:eastAsia="바탕체" w:hAnsi="바탕체" w:cs="Arial" w:hint="eastAsia"/>
          <w:color w:val="000000" w:themeColor="text1"/>
          <w:sz w:val="20"/>
        </w:rPr>
        <w:t>ilhye.</w:t>
      </w:r>
      <w:r w:rsidR="00232100">
        <w:rPr>
          <w:rFonts w:ascii="바탕체" w:eastAsia="바탕체" w:hAnsi="바탕체" w:cs="Arial"/>
          <w:color w:val="000000" w:themeColor="text1"/>
          <w:sz w:val="20"/>
        </w:rPr>
        <w:t>park</w:t>
      </w:r>
      <w:r w:rsidR="003B6A06" w:rsidRPr="003B6A06">
        <w:rPr>
          <w:rFonts w:ascii="바탕체" w:eastAsia="바탕체" w:hAnsi="바탕체" w:cs="Arial"/>
          <w:color w:val="000000" w:themeColor="text1"/>
          <w:sz w:val="20"/>
        </w:rPr>
        <w:t>@samsung.com</w:t>
      </w:r>
      <w:r w:rsidRPr="003B6A06">
        <w:rPr>
          <w:rFonts w:ascii="바탕체" w:eastAsia="바탕체" w:hAnsi="바탕체" w:cs="Arial" w:hint="eastAsia"/>
          <w:color w:val="000000" w:themeColor="text1"/>
          <w:sz w:val="20"/>
        </w:rPr>
        <w:t>, 0</w:t>
      </w:r>
      <w:r w:rsidRPr="003B6A06">
        <w:rPr>
          <w:rFonts w:ascii="바탕체" w:eastAsia="바탕체" w:hAnsi="바탕체" w:cs="Arial"/>
          <w:color w:val="000000" w:themeColor="text1"/>
          <w:sz w:val="20"/>
        </w:rPr>
        <w:t>10-</w:t>
      </w:r>
      <w:r w:rsidR="00232100">
        <w:rPr>
          <w:rFonts w:ascii="바탕체" w:eastAsia="바탕체" w:hAnsi="바탕체" w:cs="Arial"/>
          <w:color w:val="000000" w:themeColor="text1"/>
          <w:sz w:val="20"/>
        </w:rPr>
        <w:t>5473-0583</w:t>
      </w:r>
    </w:p>
    <w:p w14:paraId="0711EB63" w14:textId="77777777" w:rsidR="00ED1A2B" w:rsidRDefault="00ED1A2B" w:rsidP="005C7233">
      <w:pPr>
        <w:pStyle w:val="ListParagraph"/>
        <w:wordWrap/>
        <w:snapToGrid w:val="0"/>
        <w:spacing w:afterLines="10" w:after="24" w:line="384" w:lineRule="auto"/>
        <w:ind w:leftChars="0" w:left="709"/>
        <w:rPr>
          <w:rFonts w:ascii="바탕체" w:eastAsia="바탕체" w:hAnsi="바탕체" w:cs="Arial"/>
          <w:color w:val="000000" w:themeColor="text1"/>
          <w:sz w:val="20"/>
        </w:rPr>
      </w:pPr>
      <w:r>
        <w:rPr>
          <w:rFonts w:ascii="바탕체" w:eastAsia="바탕체" w:hAnsi="바탕체" w:cs="Arial"/>
          <w:color w:val="000000" w:themeColor="text1"/>
          <w:sz w:val="20"/>
        </w:rPr>
        <w:t xml:space="preserve">- </w:t>
      </w:r>
      <w:r w:rsidR="00232100">
        <w:rPr>
          <w:rFonts w:ascii="바탕체" w:eastAsia="바탕체" w:hAnsi="바탕체" w:cs="Arial" w:hint="eastAsia"/>
          <w:color w:val="000000" w:themeColor="text1"/>
          <w:sz w:val="20"/>
        </w:rPr>
        <w:t>박선연</w:t>
      </w:r>
      <w:r>
        <w:rPr>
          <w:rFonts w:ascii="바탕체" w:eastAsia="바탕체" w:hAnsi="바탕체" w:cs="Arial" w:hint="eastAsia"/>
          <w:color w:val="000000" w:themeColor="text1"/>
          <w:sz w:val="20"/>
        </w:rPr>
        <w:t xml:space="preserve"> 프로,</w:t>
      </w:r>
      <w:r>
        <w:rPr>
          <w:rFonts w:ascii="바탕체" w:eastAsia="바탕체" w:hAnsi="바탕체" w:cs="Arial"/>
          <w:color w:val="000000" w:themeColor="text1"/>
          <w:sz w:val="20"/>
        </w:rPr>
        <w:t xml:space="preserve"> </w:t>
      </w:r>
      <w:r w:rsidR="00232100" w:rsidRPr="00232100">
        <w:rPr>
          <w:rFonts w:ascii="바탕체" w:eastAsia="바탕체" w:hAnsi="바탕체" w:cs="Arial"/>
          <w:color w:val="000000" w:themeColor="text1"/>
          <w:sz w:val="20"/>
        </w:rPr>
        <w:t>sunyeon.park@samsung.com</w:t>
      </w:r>
      <w:r>
        <w:rPr>
          <w:rFonts w:ascii="바탕체" w:eastAsia="바탕체" w:hAnsi="바탕체" w:cs="Arial"/>
          <w:color w:val="000000" w:themeColor="text1"/>
          <w:sz w:val="20"/>
        </w:rPr>
        <w:t>,</w:t>
      </w:r>
      <w:r>
        <w:rPr>
          <w:rFonts w:ascii="바탕체" w:eastAsia="바탕체" w:hAnsi="바탕체" w:cs="Arial" w:hint="eastAsia"/>
          <w:color w:val="000000" w:themeColor="text1"/>
          <w:sz w:val="20"/>
        </w:rPr>
        <w:t xml:space="preserve"> </w:t>
      </w:r>
      <w:r w:rsidR="00232100">
        <w:rPr>
          <w:rFonts w:ascii="바탕체" w:eastAsia="바탕체" w:hAnsi="바탕체" w:cs="Arial"/>
          <w:color w:val="000000" w:themeColor="text1"/>
          <w:sz w:val="20"/>
        </w:rPr>
        <w:t>010-8984-0652</w:t>
      </w:r>
    </w:p>
    <w:p w14:paraId="557FE73E" w14:textId="77777777" w:rsidR="005C7233" w:rsidRDefault="005C7233" w:rsidP="005C7233">
      <w:pPr>
        <w:pStyle w:val="ListParagraph"/>
        <w:wordWrap/>
        <w:snapToGrid w:val="0"/>
        <w:spacing w:afterLines="10" w:after="24" w:line="384" w:lineRule="auto"/>
        <w:ind w:leftChars="0" w:left="709"/>
        <w:rPr>
          <w:rFonts w:ascii="바탕체" w:eastAsia="바탕체" w:hAnsi="바탕체" w:cs="Arial"/>
          <w:color w:val="000000" w:themeColor="text1"/>
          <w:sz w:val="20"/>
        </w:rPr>
      </w:pPr>
      <w:r w:rsidRPr="005C7233">
        <w:rPr>
          <w:rFonts w:ascii="바탕체" w:eastAsia="바탕체" w:hAnsi="바탕체" w:cs="Arial"/>
          <w:color w:val="000000" w:themeColor="text1"/>
          <w:sz w:val="20"/>
        </w:rPr>
        <w:t xml:space="preserve">- </w:t>
      </w:r>
      <w:r w:rsidR="00232100">
        <w:rPr>
          <w:rFonts w:ascii="바탕체" w:eastAsia="바탕체" w:hAnsi="바탕체" w:cs="Arial" w:hint="eastAsia"/>
          <w:color w:val="000000" w:themeColor="text1"/>
          <w:sz w:val="20"/>
        </w:rPr>
        <w:t>서범주</w:t>
      </w:r>
      <w:r w:rsidRPr="005C7233">
        <w:rPr>
          <w:rFonts w:ascii="바탕체" w:eastAsia="바탕체" w:hAnsi="바탕체" w:cs="Arial" w:hint="eastAsia"/>
          <w:color w:val="000000" w:themeColor="text1"/>
          <w:sz w:val="20"/>
        </w:rPr>
        <w:t xml:space="preserve"> 프로,</w:t>
      </w:r>
      <w:r w:rsidRPr="005C7233">
        <w:rPr>
          <w:rFonts w:ascii="바탕체" w:eastAsia="바탕체" w:hAnsi="바탕체" w:cs="Arial"/>
          <w:color w:val="000000" w:themeColor="text1"/>
          <w:sz w:val="20"/>
        </w:rPr>
        <w:t xml:space="preserve"> </w:t>
      </w:r>
      <w:r w:rsidR="00232100" w:rsidRPr="00232100">
        <w:rPr>
          <w:rFonts w:ascii="바탕체" w:eastAsia="바탕체" w:hAnsi="바탕체" w:cs="Arial"/>
          <w:color w:val="000000" w:themeColor="text1"/>
          <w:sz w:val="20"/>
        </w:rPr>
        <w:t>beomjoo.seo@samsung.com</w:t>
      </w:r>
      <w:r w:rsidRPr="005C7233">
        <w:rPr>
          <w:rFonts w:ascii="바탕체" w:eastAsia="바탕체" w:hAnsi="바탕체" w:cs="Arial"/>
          <w:color w:val="000000" w:themeColor="text1"/>
          <w:sz w:val="20"/>
        </w:rPr>
        <w:t>, 010-</w:t>
      </w:r>
      <w:r w:rsidR="00232100">
        <w:rPr>
          <w:rFonts w:ascii="바탕체" w:eastAsia="바탕체" w:hAnsi="바탕체" w:cs="Arial"/>
          <w:color w:val="000000" w:themeColor="text1"/>
          <w:sz w:val="20"/>
        </w:rPr>
        <w:t>2790-4239</w:t>
      </w:r>
    </w:p>
    <w:p w14:paraId="26D70ACB" w14:textId="77777777" w:rsidR="00ED1A2B" w:rsidRPr="00ED1A2B" w:rsidRDefault="00ED1A2B" w:rsidP="00ED1A2B">
      <w:pPr>
        <w:pStyle w:val="ListParagraph"/>
        <w:wordWrap/>
        <w:snapToGrid w:val="0"/>
        <w:spacing w:afterLines="10" w:after="24" w:line="384" w:lineRule="auto"/>
        <w:ind w:leftChars="0" w:left="709"/>
        <w:rPr>
          <w:rFonts w:ascii="바탕체" w:eastAsia="바탕체" w:hAnsi="바탕체" w:cs="Arial"/>
          <w:color w:val="000000" w:themeColor="text1"/>
          <w:sz w:val="20"/>
        </w:rPr>
      </w:pPr>
      <w:r>
        <w:rPr>
          <w:rFonts w:ascii="바탕체" w:eastAsia="바탕체" w:hAnsi="바탕체" w:cs="Arial"/>
          <w:color w:val="000000" w:themeColor="text1"/>
          <w:sz w:val="20"/>
        </w:rPr>
        <w:t xml:space="preserve">- </w:t>
      </w:r>
      <w:r w:rsidR="00232100">
        <w:rPr>
          <w:rFonts w:ascii="바탕체" w:eastAsia="바탕체" w:hAnsi="바탕체" w:cs="Arial" w:hint="eastAsia"/>
          <w:color w:val="000000" w:themeColor="text1"/>
          <w:sz w:val="20"/>
        </w:rPr>
        <w:t>이은지</w:t>
      </w:r>
      <w:r>
        <w:rPr>
          <w:rFonts w:ascii="바탕체" w:eastAsia="바탕체" w:hAnsi="바탕체" w:cs="Arial" w:hint="eastAsia"/>
          <w:color w:val="000000" w:themeColor="text1"/>
          <w:sz w:val="20"/>
        </w:rPr>
        <w:t xml:space="preserve"> 프로,</w:t>
      </w:r>
      <w:r>
        <w:rPr>
          <w:rFonts w:ascii="바탕체" w:eastAsia="바탕체" w:hAnsi="바탕체" w:cs="Arial"/>
          <w:color w:val="000000" w:themeColor="text1"/>
          <w:sz w:val="20"/>
        </w:rPr>
        <w:t xml:space="preserve"> </w:t>
      </w:r>
      <w:r w:rsidR="00232100" w:rsidRPr="00232100">
        <w:rPr>
          <w:rFonts w:ascii="바탕체" w:eastAsia="바탕체" w:hAnsi="바탕체" w:cs="Arial"/>
          <w:color w:val="000000" w:themeColor="text1"/>
          <w:sz w:val="20"/>
        </w:rPr>
        <w:t>eunji81.lee@samsung.com</w:t>
      </w:r>
      <w:r>
        <w:rPr>
          <w:rFonts w:ascii="바탕체" w:eastAsia="바탕체" w:hAnsi="바탕체" w:cs="Arial"/>
          <w:color w:val="000000" w:themeColor="text1"/>
          <w:sz w:val="20"/>
        </w:rPr>
        <w:t>, 010-</w:t>
      </w:r>
      <w:r w:rsidR="00232100">
        <w:rPr>
          <w:rFonts w:ascii="바탕체" w:eastAsia="바탕체" w:hAnsi="바탕체" w:cs="Arial"/>
          <w:color w:val="000000" w:themeColor="text1"/>
          <w:sz w:val="20"/>
        </w:rPr>
        <w:t>4197-8103</w:t>
      </w:r>
    </w:p>
    <w:p w14:paraId="22C5DC59" w14:textId="77777777" w:rsidR="003B6A06" w:rsidRDefault="003B6A06" w:rsidP="00227D52">
      <w:pPr>
        <w:wordWrap/>
        <w:snapToGrid w:val="0"/>
        <w:spacing w:afterLines="10" w:after="24" w:line="384" w:lineRule="auto"/>
        <w:ind w:left="0"/>
        <w:jc w:val="right"/>
        <w:rPr>
          <w:rFonts w:ascii="바탕체" w:eastAsia="바탕체" w:hAnsi="바탕체" w:cs="Arial"/>
          <w:color w:val="000000" w:themeColor="text1"/>
          <w:sz w:val="20"/>
        </w:rPr>
      </w:pPr>
    </w:p>
    <w:p w14:paraId="1BA30A91" w14:textId="77777777" w:rsidR="00232100" w:rsidRDefault="00232100" w:rsidP="00227D52">
      <w:pPr>
        <w:wordWrap/>
        <w:snapToGrid w:val="0"/>
        <w:spacing w:afterLines="10" w:after="24" w:line="384" w:lineRule="auto"/>
        <w:ind w:left="0"/>
        <w:jc w:val="right"/>
        <w:rPr>
          <w:rFonts w:ascii="바탕체" w:eastAsia="바탕체" w:hAnsi="바탕체" w:cs="Arial"/>
          <w:color w:val="000000" w:themeColor="text1"/>
          <w:sz w:val="20"/>
        </w:rPr>
      </w:pPr>
    </w:p>
    <w:p w14:paraId="58D9140C" w14:textId="77777777" w:rsidR="001A159D" w:rsidRPr="009A19CB" w:rsidRDefault="00C37A50" w:rsidP="00227D52">
      <w:pPr>
        <w:wordWrap/>
        <w:snapToGrid w:val="0"/>
        <w:spacing w:afterLines="10" w:after="24" w:line="384" w:lineRule="auto"/>
        <w:ind w:left="0"/>
        <w:jc w:val="right"/>
        <w:rPr>
          <w:rFonts w:ascii="바탕체" w:eastAsia="바탕체" w:hAnsi="바탕체" w:cs="Arial"/>
          <w:color w:val="000000" w:themeColor="text1"/>
          <w:sz w:val="20"/>
        </w:rPr>
      </w:pPr>
      <w:r w:rsidRPr="009A19CB">
        <w:rPr>
          <w:rFonts w:ascii="바탕체" w:eastAsia="바탕체" w:hAnsi="바탕체" w:cs="Arial" w:hint="eastAsia"/>
          <w:color w:val="000000" w:themeColor="text1"/>
          <w:sz w:val="20"/>
        </w:rPr>
        <w:t>- 이 상 -</w:t>
      </w:r>
    </w:p>
    <w:sectPr w:rsidR="001A159D" w:rsidRPr="009A19CB" w:rsidSect="002B12BC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357" w:right="851" w:bottom="340" w:left="737" w:header="454" w:footer="454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7069D" w14:textId="77777777" w:rsidR="004F0EF6" w:rsidRDefault="004F0EF6">
      <w:r>
        <w:separator/>
      </w:r>
    </w:p>
  </w:endnote>
  <w:endnote w:type="continuationSeparator" w:id="0">
    <w:p w14:paraId="3D51AF89" w14:textId="77777777" w:rsidR="004F0EF6" w:rsidRDefault="004F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msung Sharp Sans Medium">
    <w:panose1 w:val="00000000000000000000"/>
    <w:charset w:val="00"/>
    <w:family w:val="auto"/>
    <w:pitch w:val="variable"/>
    <w:sig w:usb0="A10000EF" w:usb1="D00160FB" w:usb2="0000001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95361" w14:textId="77777777" w:rsidR="00E43864" w:rsidRDefault="00E43864" w:rsidP="00FD1F84">
    <w:pPr>
      <w:pStyle w:val="Footer"/>
      <w:ind w:left="484" w:hanging="200"/>
      <w:rPr>
        <w:rFonts w:ascii="Arial" w:hAnsi="Arial"/>
      </w:rPr>
    </w:pPr>
    <w:r>
      <w:rPr>
        <w:rFonts w:ascii="Arial" w:hAnsi="Arial"/>
      </w:rPr>
      <w:t>______________________________________________________________________________________</w:t>
    </w:r>
    <w:r>
      <w:rPr>
        <w:rFonts w:ascii="Arial" w:hAnsi="Arial" w:hint="eastAsia"/>
      </w:rPr>
      <w:t>___ SAMSUNG ELECTRONICS</w:t>
    </w:r>
    <w:r>
      <w:rPr>
        <w:rFonts w:ascii="Arial" w:hAnsi="Arial"/>
      </w:rPr>
      <w:t xml:space="preserve">              </w:t>
    </w:r>
    <w:r>
      <w:rPr>
        <w:rFonts w:ascii="Arial" w:hAnsi="Arial" w:hint="eastAsia"/>
      </w:rPr>
      <w:t xml:space="preserve">       REQUEST FOR PROPOSAL</w:t>
    </w:r>
    <w:r>
      <w:rPr>
        <w:rFonts w:ascii="Arial" w:hAnsi="Arial"/>
      </w:rPr>
      <w:t xml:space="preserve">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78B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9C3DC" w14:textId="77777777" w:rsidR="00E43864" w:rsidRDefault="00E43864">
    <w:pPr>
      <w:pStyle w:val="Footer"/>
      <w:spacing w:after="0"/>
      <w:jc w:val="center"/>
      <w:rPr>
        <w:rFonts w:ascii="Arial" w:hAnsi="Arial"/>
        <w:i w:val="0"/>
        <w:sz w:val="18"/>
      </w:rPr>
    </w:pPr>
    <w:r>
      <w:rPr>
        <w:rFonts w:ascii="Arial" w:hAnsi="Arial"/>
        <w:i w:val="0"/>
        <w:sz w:val="18"/>
      </w:rPr>
      <w:t xml:space="preserve">        Frank Small &amp; Associates is part of Sofres International and has offices in</w:t>
    </w:r>
  </w:p>
  <w:p w14:paraId="44CB8193" w14:textId="77777777" w:rsidR="00E43864" w:rsidRDefault="00E43864">
    <w:pPr>
      <w:pStyle w:val="Footer"/>
      <w:spacing w:after="0"/>
      <w:jc w:val="center"/>
      <w:rPr>
        <w:rFonts w:ascii="Arial" w:hAnsi="Arial"/>
        <w:sz w:val="18"/>
      </w:rPr>
    </w:pPr>
    <w:r>
      <w:rPr>
        <w:rFonts w:ascii="Arial" w:hAnsi="Arial"/>
        <w:i w:val="0"/>
        <w:sz w:val="18"/>
      </w:rPr>
      <w:t xml:space="preserve">       Australia * China * Hong Kong * Indonesia * Malaysia * Philippines * Singapore * South Korea * Taiwan * Thailand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48508" w14:textId="77777777" w:rsidR="004F0EF6" w:rsidRDefault="004F0EF6">
      <w:r>
        <w:separator/>
      </w:r>
    </w:p>
  </w:footnote>
  <w:footnote w:type="continuationSeparator" w:id="0">
    <w:p w14:paraId="5E82CE2D" w14:textId="77777777" w:rsidR="004F0EF6" w:rsidRDefault="004F0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5BFCF" w14:textId="77777777" w:rsidR="00E43864" w:rsidRDefault="00E43864" w:rsidP="001C4888">
    <w:pPr>
      <w:spacing w:after="0"/>
      <w:rPr>
        <w:spacing w:val="-40"/>
        <w:sz w:val="36"/>
      </w:rPr>
    </w:pPr>
  </w:p>
  <w:p w14:paraId="0EFC4710" w14:textId="77777777" w:rsidR="00E43864" w:rsidRPr="005B4010" w:rsidRDefault="00E43864" w:rsidP="001C4888">
    <w:pPr>
      <w:spacing w:after="0"/>
      <w:rPr>
        <w:rFonts w:ascii="바탕" w:eastAsia="바탕" w:hAnsi="바탕"/>
        <w:spacing w:val="-40"/>
        <w:sz w:val="28"/>
      </w:rPr>
    </w:pPr>
    <w:r w:rsidRPr="005B4010">
      <w:rPr>
        <w:rFonts w:ascii="바탕" w:eastAsia="바탕" w:hAnsi="바탕"/>
        <w:b/>
        <w:spacing w:val="-40"/>
        <w:sz w:val="32"/>
        <w:szCs w:val="52"/>
      </w:rPr>
      <w:t>Request for Proposal</w:t>
    </w:r>
    <w:r>
      <w:rPr>
        <w:rFonts w:ascii="바탕" w:eastAsia="바탕" w:hAnsi="바탕" w:hint="eastAsia"/>
        <w:b/>
        <w:spacing w:val="-40"/>
        <w:sz w:val="32"/>
        <w:szCs w:val="52"/>
      </w:rPr>
      <w:t xml:space="preserve">                                                                                         </w:t>
    </w:r>
    <w:r>
      <w:rPr>
        <w:rFonts w:ascii="바탕" w:eastAsia="바탕" w:hAnsi="바탕"/>
        <w:noProof/>
        <w:spacing w:val="-40"/>
        <w:sz w:val="28"/>
        <w:lang w:val="en-US"/>
      </w:rPr>
      <w:drawing>
        <wp:inline distT="0" distB="0" distL="0" distR="0" wp14:anchorId="49D1055D" wp14:editId="72C78CE9">
          <wp:extent cx="1175198" cy="180000"/>
          <wp:effectExtent l="0" t="0" r="635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msung_Logo_Wordmark_RGB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5198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3EE2A3" w14:textId="77777777" w:rsidR="00E43864" w:rsidRDefault="00E43864" w:rsidP="001C4888">
    <w:pPr>
      <w:pStyle w:val="Header"/>
      <w:tabs>
        <w:tab w:val="clear" w:pos="4153"/>
        <w:tab w:val="clear" w:pos="8306"/>
        <w:tab w:val="right" w:pos="10773"/>
      </w:tabs>
      <w:spacing w:after="0"/>
      <w:jc w:val="lef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75B576" wp14:editId="7ABF6294">
              <wp:simplePos x="0" y="0"/>
              <wp:positionH relativeFrom="column">
                <wp:posOffset>76200</wp:posOffset>
              </wp:positionH>
              <wp:positionV relativeFrom="paragraph">
                <wp:posOffset>74930</wp:posOffset>
              </wp:positionV>
              <wp:extent cx="6400800" cy="0"/>
              <wp:effectExtent l="9525" t="8255" r="9525" b="10795"/>
              <wp:wrapNone/>
              <wp:docPr id="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23BAE" id="Line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5.9pt" to="510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3F324" w14:textId="77777777" w:rsidR="00E43864" w:rsidRDefault="00E43864">
    <w:pPr>
      <w:pStyle w:val="Header"/>
      <w:tabs>
        <w:tab w:val="clear" w:pos="8306"/>
        <w:tab w:val="right" w:pos="10632"/>
      </w:tabs>
      <w:spacing w:after="0"/>
      <w:jc w:val="left"/>
    </w:pPr>
    <w:r>
      <w:tab/>
    </w:r>
    <w:r>
      <w:rPr>
        <w:noProof/>
        <w:lang w:val="en-US"/>
      </w:rPr>
      <w:drawing>
        <wp:inline distT="0" distB="0" distL="0" distR="0" wp14:anchorId="1B35CB91" wp14:editId="79CF40A1">
          <wp:extent cx="6829425" cy="5276850"/>
          <wp:effectExtent l="19050" t="0" r="9525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9425" cy="5276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0E7FD4"/>
    <w:multiLevelType w:val="hybridMultilevel"/>
    <w:tmpl w:val="BA002EDE"/>
    <w:lvl w:ilvl="0" w:tplc="DF28A4AA">
      <w:start w:val="1"/>
      <w:numFmt w:val="decimal"/>
      <w:lvlText w:val="%1)"/>
      <w:lvlJc w:val="left"/>
      <w:pPr>
        <w:ind w:left="15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8" w:hanging="400"/>
      </w:pPr>
    </w:lvl>
    <w:lvl w:ilvl="2" w:tplc="0409001B" w:tentative="1">
      <w:start w:val="1"/>
      <w:numFmt w:val="lowerRoman"/>
      <w:lvlText w:val="%3."/>
      <w:lvlJc w:val="right"/>
      <w:pPr>
        <w:ind w:left="2408" w:hanging="400"/>
      </w:pPr>
    </w:lvl>
    <w:lvl w:ilvl="3" w:tplc="0409000F" w:tentative="1">
      <w:start w:val="1"/>
      <w:numFmt w:val="decimal"/>
      <w:lvlText w:val="%4."/>
      <w:lvlJc w:val="left"/>
      <w:pPr>
        <w:ind w:left="2808" w:hanging="400"/>
      </w:pPr>
    </w:lvl>
    <w:lvl w:ilvl="4" w:tplc="04090019" w:tentative="1">
      <w:start w:val="1"/>
      <w:numFmt w:val="upperLetter"/>
      <w:lvlText w:val="%5."/>
      <w:lvlJc w:val="left"/>
      <w:pPr>
        <w:ind w:left="3208" w:hanging="400"/>
      </w:pPr>
    </w:lvl>
    <w:lvl w:ilvl="5" w:tplc="0409001B" w:tentative="1">
      <w:start w:val="1"/>
      <w:numFmt w:val="lowerRoman"/>
      <w:lvlText w:val="%6."/>
      <w:lvlJc w:val="right"/>
      <w:pPr>
        <w:ind w:left="3608" w:hanging="400"/>
      </w:pPr>
    </w:lvl>
    <w:lvl w:ilvl="6" w:tplc="0409000F" w:tentative="1">
      <w:start w:val="1"/>
      <w:numFmt w:val="decimal"/>
      <w:lvlText w:val="%7."/>
      <w:lvlJc w:val="left"/>
      <w:pPr>
        <w:ind w:left="4008" w:hanging="400"/>
      </w:pPr>
    </w:lvl>
    <w:lvl w:ilvl="7" w:tplc="04090019" w:tentative="1">
      <w:start w:val="1"/>
      <w:numFmt w:val="upperLetter"/>
      <w:lvlText w:val="%8."/>
      <w:lvlJc w:val="left"/>
      <w:pPr>
        <w:ind w:left="4408" w:hanging="400"/>
      </w:pPr>
    </w:lvl>
    <w:lvl w:ilvl="8" w:tplc="0409001B" w:tentative="1">
      <w:start w:val="1"/>
      <w:numFmt w:val="lowerRoman"/>
      <w:lvlText w:val="%9."/>
      <w:lvlJc w:val="right"/>
      <w:pPr>
        <w:ind w:left="4808" w:hanging="400"/>
      </w:pPr>
    </w:lvl>
  </w:abstractNum>
  <w:abstractNum w:abstractNumId="2" w15:restartNumberingAfterBreak="0">
    <w:nsid w:val="024831F0"/>
    <w:multiLevelType w:val="hybridMultilevel"/>
    <w:tmpl w:val="E4A418F0"/>
    <w:lvl w:ilvl="0" w:tplc="7180CA84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40"/>
        </w:tabs>
        <w:ind w:left="4640" w:hanging="400"/>
      </w:pPr>
      <w:rPr>
        <w:rFonts w:ascii="Wingdings" w:hAnsi="Wingdings" w:hint="default"/>
      </w:rPr>
    </w:lvl>
  </w:abstractNum>
  <w:abstractNum w:abstractNumId="3" w15:restartNumberingAfterBreak="0">
    <w:nsid w:val="03C00409"/>
    <w:multiLevelType w:val="hybridMultilevel"/>
    <w:tmpl w:val="0D2212E2"/>
    <w:lvl w:ilvl="0" w:tplc="E11A351E">
      <w:start w:val="1"/>
      <w:numFmt w:val="decimalEnclosedCircle"/>
      <w:lvlText w:val="%1"/>
      <w:lvlJc w:val="left"/>
      <w:pPr>
        <w:ind w:left="684" w:hanging="360"/>
      </w:pPr>
      <w:rPr>
        <w:rFonts w:cs="Samsung Sharp Sans Medium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4" w15:restartNumberingAfterBreak="0">
    <w:nsid w:val="03E401FB"/>
    <w:multiLevelType w:val="hybridMultilevel"/>
    <w:tmpl w:val="70D416A2"/>
    <w:lvl w:ilvl="0" w:tplc="04090001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5" w15:restartNumberingAfterBreak="0">
    <w:nsid w:val="08EF6DBE"/>
    <w:multiLevelType w:val="hybridMultilevel"/>
    <w:tmpl w:val="BBF4370C"/>
    <w:lvl w:ilvl="0" w:tplc="E12E4B06">
      <w:start w:val="1"/>
      <w:numFmt w:val="decimal"/>
      <w:lvlText w:val="%1)"/>
      <w:lvlJc w:val="left"/>
      <w:pPr>
        <w:ind w:left="15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8" w:hanging="400"/>
      </w:pPr>
    </w:lvl>
    <w:lvl w:ilvl="2" w:tplc="0409001B" w:tentative="1">
      <w:start w:val="1"/>
      <w:numFmt w:val="lowerRoman"/>
      <w:lvlText w:val="%3."/>
      <w:lvlJc w:val="right"/>
      <w:pPr>
        <w:ind w:left="2408" w:hanging="400"/>
      </w:pPr>
    </w:lvl>
    <w:lvl w:ilvl="3" w:tplc="0409000F" w:tentative="1">
      <w:start w:val="1"/>
      <w:numFmt w:val="decimal"/>
      <w:lvlText w:val="%4."/>
      <w:lvlJc w:val="left"/>
      <w:pPr>
        <w:ind w:left="2808" w:hanging="400"/>
      </w:pPr>
    </w:lvl>
    <w:lvl w:ilvl="4" w:tplc="04090019" w:tentative="1">
      <w:start w:val="1"/>
      <w:numFmt w:val="upperLetter"/>
      <w:lvlText w:val="%5."/>
      <w:lvlJc w:val="left"/>
      <w:pPr>
        <w:ind w:left="3208" w:hanging="400"/>
      </w:pPr>
    </w:lvl>
    <w:lvl w:ilvl="5" w:tplc="0409001B" w:tentative="1">
      <w:start w:val="1"/>
      <w:numFmt w:val="lowerRoman"/>
      <w:lvlText w:val="%6."/>
      <w:lvlJc w:val="right"/>
      <w:pPr>
        <w:ind w:left="3608" w:hanging="400"/>
      </w:pPr>
    </w:lvl>
    <w:lvl w:ilvl="6" w:tplc="0409000F" w:tentative="1">
      <w:start w:val="1"/>
      <w:numFmt w:val="decimal"/>
      <w:lvlText w:val="%7."/>
      <w:lvlJc w:val="left"/>
      <w:pPr>
        <w:ind w:left="4008" w:hanging="400"/>
      </w:pPr>
    </w:lvl>
    <w:lvl w:ilvl="7" w:tplc="04090019" w:tentative="1">
      <w:start w:val="1"/>
      <w:numFmt w:val="upperLetter"/>
      <w:lvlText w:val="%8."/>
      <w:lvlJc w:val="left"/>
      <w:pPr>
        <w:ind w:left="4408" w:hanging="400"/>
      </w:pPr>
    </w:lvl>
    <w:lvl w:ilvl="8" w:tplc="0409001B" w:tentative="1">
      <w:start w:val="1"/>
      <w:numFmt w:val="lowerRoman"/>
      <w:lvlText w:val="%9."/>
      <w:lvlJc w:val="right"/>
      <w:pPr>
        <w:ind w:left="4808" w:hanging="400"/>
      </w:pPr>
    </w:lvl>
  </w:abstractNum>
  <w:abstractNum w:abstractNumId="6" w15:restartNumberingAfterBreak="0">
    <w:nsid w:val="1033170E"/>
    <w:multiLevelType w:val="hybridMultilevel"/>
    <w:tmpl w:val="58CE3C34"/>
    <w:lvl w:ilvl="0" w:tplc="DD661FBA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40"/>
        </w:tabs>
        <w:ind w:left="4640" w:hanging="400"/>
      </w:pPr>
      <w:rPr>
        <w:rFonts w:ascii="Wingdings" w:hAnsi="Wingdings" w:hint="default"/>
      </w:rPr>
    </w:lvl>
  </w:abstractNum>
  <w:abstractNum w:abstractNumId="7" w15:restartNumberingAfterBreak="0">
    <w:nsid w:val="106533B7"/>
    <w:multiLevelType w:val="hybridMultilevel"/>
    <w:tmpl w:val="83B8C8E2"/>
    <w:lvl w:ilvl="0" w:tplc="E760CAD6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40"/>
        </w:tabs>
        <w:ind w:left="4640" w:hanging="400"/>
      </w:pPr>
      <w:rPr>
        <w:rFonts w:ascii="Wingdings" w:hAnsi="Wingdings" w:hint="default"/>
      </w:rPr>
    </w:lvl>
  </w:abstractNum>
  <w:abstractNum w:abstractNumId="8" w15:restartNumberingAfterBreak="0">
    <w:nsid w:val="11DA1CCD"/>
    <w:multiLevelType w:val="hybridMultilevel"/>
    <w:tmpl w:val="D3CCD014"/>
    <w:lvl w:ilvl="0" w:tplc="324C13FE">
      <w:start w:val="1"/>
      <w:numFmt w:val="bullet"/>
      <w:lvlText w:val=""/>
      <w:lvlJc w:val="left"/>
      <w:pPr>
        <w:tabs>
          <w:tab w:val="num" w:pos="1535"/>
        </w:tabs>
        <w:ind w:left="1535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5"/>
        </w:tabs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35"/>
        </w:tabs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5"/>
        </w:tabs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35"/>
        </w:tabs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35"/>
        </w:tabs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35"/>
        </w:tabs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35"/>
        </w:tabs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35"/>
        </w:tabs>
        <w:ind w:left="4735" w:hanging="400"/>
      </w:pPr>
      <w:rPr>
        <w:rFonts w:ascii="Wingdings" w:hAnsi="Wingdings" w:hint="default"/>
      </w:rPr>
    </w:lvl>
  </w:abstractNum>
  <w:abstractNum w:abstractNumId="9" w15:restartNumberingAfterBreak="0">
    <w:nsid w:val="13CE03B3"/>
    <w:multiLevelType w:val="hybridMultilevel"/>
    <w:tmpl w:val="4F1A0770"/>
    <w:lvl w:ilvl="0" w:tplc="AD0AF56E">
      <w:start w:val="5"/>
      <w:numFmt w:val="decimal"/>
      <w:lvlText w:val="%1. "/>
      <w:lvlJc w:val="left"/>
      <w:pPr>
        <w:tabs>
          <w:tab w:val="num" w:pos="0"/>
        </w:tabs>
        <w:ind w:left="709" w:hanging="425"/>
      </w:pPr>
      <w:rPr>
        <w:rFonts w:ascii="Arial" w:hAnsi="Arial" w:hint="default"/>
        <w:b/>
        <w:i w:val="0"/>
        <w:color w:val="000000" w:themeColor="text1"/>
        <w:sz w:val="20"/>
        <w:szCs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43D2BCC"/>
    <w:multiLevelType w:val="hybridMultilevel"/>
    <w:tmpl w:val="E5ACBD22"/>
    <w:lvl w:ilvl="0" w:tplc="6EAA0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29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82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07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0A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C2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21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09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E7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62B1B3B"/>
    <w:multiLevelType w:val="hybridMultilevel"/>
    <w:tmpl w:val="ADF891D8"/>
    <w:lvl w:ilvl="0" w:tplc="04090001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2" w15:restartNumberingAfterBreak="0">
    <w:nsid w:val="18F35BBF"/>
    <w:multiLevelType w:val="multilevel"/>
    <w:tmpl w:val="EE8C34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CCB43AB"/>
    <w:multiLevelType w:val="hybridMultilevel"/>
    <w:tmpl w:val="168C7F70"/>
    <w:lvl w:ilvl="0" w:tplc="68260EC0">
      <w:start w:val="4"/>
      <w:numFmt w:val="bullet"/>
      <w:lvlText w:val="※"/>
      <w:lvlJc w:val="left"/>
      <w:pPr>
        <w:ind w:left="1064" w:hanging="360"/>
      </w:pPr>
      <w:rPr>
        <w:rFonts w:ascii="바탕체" w:eastAsia="바탕체" w:hAnsi="바탕체" w:cs="Arial" w:hint="eastAsia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4" w15:restartNumberingAfterBreak="0">
    <w:nsid w:val="1E3F1743"/>
    <w:multiLevelType w:val="hybridMultilevel"/>
    <w:tmpl w:val="44C82B7A"/>
    <w:lvl w:ilvl="0" w:tplc="61E4E08E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40"/>
        </w:tabs>
        <w:ind w:left="4640" w:hanging="400"/>
      </w:pPr>
      <w:rPr>
        <w:rFonts w:ascii="Wingdings" w:hAnsi="Wingdings" w:hint="default"/>
      </w:rPr>
    </w:lvl>
  </w:abstractNum>
  <w:abstractNum w:abstractNumId="15" w15:restartNumberingAfterBreak="0">
    <w:nsid w:val="1FFF3908"/>
    <w:multiLevelType w:val="hybridMultilevel"/>
    <w:tmpl w:val="FC9A675E"/>
    <w:lvl w:ilvl="0" w:tplc="69B82B86">
      <w:start w:val="1"/>
      <w:numFmt w:val="decimalEnclosedCircle"/>
      <w:lvlText w:val="%1"/>
      <w:lvlJc w:val="left"/>
      <w:pPr>
        <w:ind w:left="396" w:hanging="360"/>
      </w:pPr>
      <w:rPr>
        <w:rFonts w:cs="Samsung Sharp Sans Medium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836" w:hanging="400"/>
      </w:pPr>
    </w:lvl>
    <w:lvl w:ilvl="2" w:tplc="0409001B" w:tentative="1">
      <w:start w:val="1"/>
      <w:numFmt w:val="lowerRoman"/>
      <w:lvlText w:val="%3."/>
      <w:lvlJc w:val="right"/>
      <w:pPr>
        <w:ind w:left="1236" w:hanging="400"/>
      </w:pPr>
    </w:lvl>
    <w:lvl w:ilvl="3" w:tplc="0409000F" w:tentative="1">
      <w:start w:val="1"/>
      <w:numFmt w:val="decimal"/>
      <w:lvlText w:val="%4."/>
      <w:lvlJc w:val="left"/>
      <w:pPr>
        <w:ind w:left="1636" w:hanging="400"/>
      </w:pPr>
    </w:lvl>
    <w:lvl w:ilvl="4" w:tplc="04090019" w:tentative="1">
      <w:start w:val="1"/>
      <w:numFmt w:val="upperLetter"/>
      <w:lvlText w:val="%5."/>
      <w:lvlJc w:val="left"/>
      <w:pPr>
        <w:ind w:left="2036" w:hanging="400"/>
      </w:pPr>
    </w:lvl>
    <w:lvl w:ilvl="5" w:tplc="0409001B" w:tentative="1">
      <w:start w:val="1"/>
      <w:numFmt w:val="lowerRoman"/>
      <w:lvlText w:val="%6."/>
      <w:lvlJc w:val="right"/>
      <w:pPr>
        <w:ind w:left="2436" w:hanging="400"/>
      </w:pPr>
    </w:lvl>
    <w:lvl w:ilvl="6" w:tplc="0409000F" w:tentative="1">
      <w:start w:val="1"/>
      <w:numFmt w:val="decimal"/>
      <w:lvlText w:val="%7."/>
      <w:lvlJc w:val="left"/>
      <w:pPr>
        <w:ind w:left="2836" w:hanging="400"/>
      </w:pPr>
    </w:lvl>
    <w:lvl w:ilvl="7" w:tplc="04090019" w:tentative="1">
      <w:start w:val="1"/>
      <w:numFmt w:val="upperLetter"/>
      <w:lvlText w:val="%8."/>
      <w:lvlJc w:val="left"/>
      <w:pPr>
        <w:ind w:left="3236" w:hanging="400"/>
      </w:pPr>
    </w:lvl>
    <w:lvl w:ilvl="8" w:tplc="0409001B" w:tentative="1">
      <w:start w:val="1"/>
      <w:numFmt w:val="lowerRoman"/>
      <w:lvlText w:val="%9."/>
      <w:lvlJc w:val="right"/>
      <w:pPr>
        <w:ind w:left="3636" w:hanging="400"/>
      </w:pPr>
    </w:lvl>
  </w:abstractNum>
  <w:abstractNum w:abstractNumId="16" w15:restartNumberingAfterBreak="0">
    <w:nsid w:val="20BF09F7"/>
    <w:multiLevelType w:val="hybridMultilevel"/>
    <w:tmpl w:val="44886F52"/>
    <w:lvl w:ilvl="0" w:tplc="ECF0610A">
      <w:start w:val="4"/>
      <w:numFmt w:val="bullet"/>
      <w:lvlText w:val="-"/>
      <w:lvlJc w:val="left"/>
      <w:pPr>
        <w:ind w:left="1069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7" w15:restartNumberingAfterBreak="0">
    <w:nsid w:val="247C5EE9"/>
    <w:multiLevelType w:val="hybridMultilevel"/>
    <w:tmpl w:val="610EBF9A"/>
    <w:lvl w:ilvl="0" w:tplc="6864662E">
      <w:start w:val="4"/>
      <w:numFmt w:val="bullet"/>
      <w:lvlText w:val="-"/>
      <w:lvlJc w:val="left"/>
      <w:pPr>
        <w:ind w:left="1069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8" w15:restartNumberingAfterBreak="0">
    <w:nsid w:val="260A1509"/>
    <w:multiLevelType w:val="hybridMultilevel"/>
    <w:tmpl w:val="BA92E342"/>
    <w:lvl w:ilvl="0" w:tplc="B622CB82">
      <w:start w:val="4"/>
      <w:numFmt w:val="bullet"/>
      <w:lvlText w:val="-"/>
      <w:lvlJc w:val="left"/>
      <w:pPr>
        <w:ind w:left="1069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9" w15:restartNumberingAfterBreak="0">
    <w:nsid w:val="27E06876"/>
    <w:multiLevelType w:val="hybridMultilevel"/>
    <w:tmpl w:val="987E8676"/>
    <w:lvl w:ilvl="0" w:tplc="77242226">
      <w:start w:val="1"/>
      <w:numFmt w:val="decimal"/>
      <w:lvlText w:val="%1)"/>
      <w:lvlJc w:val="left"/>
      <w:pPr>
        <w:ind w:left="15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8" w:hanging="400"/>
      </w:pPr>
    </w:lvl>
    <w:lvl w:ilvl="2" w:tplc="0409001B" w:tentative="1">
      <w:start w:val="1"/>
      <w:numFmt w:val="lowerRoman"/>
      <w:lvlText w:val="%3."/>
      <w:lvlJc w:val="right"/>
      <w:pPr>
        <w:ind w:left="2408" w:hanging="400"/>
      </w:pPr>
    </w:lvl>
    <w:lvl w:ilvl="3" w:tplc="0409000F" w:tentative="1">
      <w:start w:val="1"/>
      <w:numFmt w:val="decimal"/>
      <w:lvlText w:val="%4."/>
      <w:lvlJc w:val="left"/>
      <w:pPr>
        <w:ind w:left="2808" w:hanging="400"/>
      </w:pPr>
    </w:lvl>
    <w:lvl w:ilvl="4" w:tplc="04090019" w:tentative="1">
      <w:start w:val="1"/>
      <w:numFmt w:val="upperLetter"/>
      <w:lvlText w:val="%5."/>
      <w:lvlJc w:val="left"/>
      <w:pPr>
        <w:ind w:left="3208" w:hanging="400"/>
      </w:pPr>
    </w:lvl>
    <w:lvl w:ilvl="5" w:tplc="0409001B" w:tentative="1">
      <w:start w:val="1"/>
      <w:numFmt w:val="lowerRoman"/>
      <w:lvlText w:val="%6."/>
      <w:lvlJc w:val="right"/>
      <w:pPr>
        <w:ind w:left="3608" w:hanging="400"/>
      </w:pPr>
    </w:lvl>
    <w:lvl w:ilvl="6" w:tplc="0409000F" w:tentative="1">
      <w:start w:val="1"/>
      <w:numFmt w:val="decimal"/>
      <w:lvlText w:val="%7."/>
      <w:lvlJc w:val="left"/>
      <w:pPr>
        <w:ind w:left="4008" w:hanging="400"/>
      </w:pPr>
    </w:lvl>
    <w:lvl w:ilvl="7" w:tplc="04090019" w:tentative="1">
      <w:start w:val="1"/>
      <w:numFmt w:val="upperLetter"/>
      <w:lvlText w:val="%8."/>
      <w:lvlJc w:val="left"/>
      <w:pPr>
        <w:ind w:left="4408" w:hanging="400"/>
      </w:pPr>
    </w:lvl>
    <w:lvl w:ilvl="8" w:tplc="0409001B" w:tentative="1">
      <w:start w:val="1"/>
      <w:numFmt w:val="lowerRoman"/>
      <w:lvlText w:val="%9."/>
      <w:lvlJc w:val="right"/>
      <w:pPr>
        <w:ind w:left="4808" w:hanging="400"/>
      </w:pPr>
    </w:lvl>
  </w:abstractNum>
  <w:abstractNum w:abstractNumId="20" w15:restartNumberingAfterBreak="0">
    <w:nsid w:val="2C4F19DC"/>
    <w:multiLevelType w:val="multilevel"/>
    <w:tmpl w:val="CD7CBF68"/>
    <w:lvl w:ilvl="0">
      <w:start w:val="1"/>
      <w:numFmt w:val="decimal"/>
      <w:lvlText w:val="%1. "/>
      <w:lvlJc w:val="left"/>
      <w:pPr>
        <w:tabs>
          <w:tab w:val="num" w:pos="0"/>
        </w:tabs>
        <w:ind w:left="709" w:hanging="425"/>
      </w:pPr>
      <w:rPr>
        <w:rFonts w:ascii="Arial" w:hAnsi="Arial" w:hint="default"/>
        <w:b/>
        <w:i w:val="0"/>
        <w:sz w:val="20"/>
        <w:szCs w:val="20"/>
        <w:u w:val="none"/>
      </w:rPr>
    </w:lvl>
    <w:lvl w:ilvl="1">
      <w:numFmt w:val="bullet"/>
      <w:lvlText w:val="-"/>
      <w:lvlJc w:val="left"/>
      <w:pPr>
        <w:ind w:left="1160" w:hanging="360"/>
      </w:pPr>
      <w:rPr>
        <w:rFonts w:ascii="Calibri" w:eastAsiaTheme="minorHAnsi" w:hAnsi="Calibri" w:cs="Arial" w:hint="default"/>
        <w:b/>
      </w:r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DFA170D"/>
    <w:multiLevelType w:val="hybridMultilevel"/>
    <w:tmpl w:val="866EA30E"/>
    <w:lvl w:ilvl="0" w:tplc="CD446472">
      <w:start w:val="4"/>
      <w:numFmt w:val="bullet"/>
      <w:lvlText w:val="-"/>
      <w:lvlJc w:val="left"/>
      <w:pPr>
        <w:ind w:left="1069" w:hanging="360"/>
      </w:pPr>
      <w:rPr>
        <w:rFonts w:ascii="맑은 고딕" w:eastAsia="맑은 고딕" w:hAnsi="맑은 고딕" w:cs="Arial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2" w15:restartNumberingAfterBreak="0">
    <w:nsid w:val="32F10A70"/>
    <w:multiLevelType w:val="hybridMultilevel"/>
    <w:tmpl w:val="7D826278"/>
    <w:lvl w:ilvl="0" w:tplc="07629B3A">
      <w:start w:val="1"/>
      <w:numFmt w:val="bullet"/>
      <w:lvlText w:val=""/>
      <w:lvlJc w:val="left"/>
      <w:pPr>
        <w:ind w:left="1393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23" w15:restartNumberingAfterBreak="0">
    <w:nsid w:val="42C5471B"/>
    <w:multiLevelType w:val="hybridMultilevel"/>
    <w:tmpl w:val="03202E08"/>
    <w:lvl w:ilvl="0" w:tplc="DE7A8A4C">
      <w:start w:val="1"/>
      <w:numFmt w:val="decimalEnclosedCircle"/>
      <w:lvlText w:val="%1"/>
      <w:lvlJc w:val="left"/>
      <w:pPr>
        <w:ind w:left="760" w:hanging="360"/>
      </w:pPr>
      <w:rPr>
        <w:rFonts w:cs="Samsung Sharp Sans Medium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8A36817"/>
    <w:multiLevelType w:val="multilevel"/>
    <w:tmpl w:val="CD7CBF68"/>
    <w:lvl w:ilvl="0">
      <w:start w:val="1"/>
      <w:numFmt w:val="decimal"/>
      <w:lvlText w:val="%1. "/>
      <w:lvlJc w:val="left"/>
      <w:pPr>
        <w:tabs>
          <w:tab w:val="num" w:pos="0"/>
        </w:tabs>
        <w:ind w:left="709" w:hanging="425"/>
      </w:pPr>
      <w:rPr>
        <w:rFonts w:ascii="Arial" w:hAnsi="Arial" w:hint="default"/>
        <w:b/>
        <w:i w:val="0"/>
        <w:sz w:val="20"/>
        <w:szCs w:val="20"/>
        <w:u w:val="none"/>
      </w:rPr>
    </w:lvl>
    <w:lvl w:ilvl="1">
      <w:numFmt w:val="bullet"/>
      <w:lvlText w:val="-"/>
      <w:lvlJc w:val="left"/>
      <w:pPr>
        <w:ind w:left="1160" w:hanging="360"/>
      </w:pPr>
      <w:rPr>
        <w:rFonts w:ascii="Calibri" w:eastAsiaTheme="minorHAnsi" w:hAnsi="Calibri" w:cs="Arial" w:hint="default"/>
        <w:b/>
      </w:r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A95F5A"/>
    <w:multiLevelType w:val="hybridMultilevel"/>
    <w:tmpl w:val="204EBF36"/>
    <w:lvl w:ilvl="0" w:tplc="D22A46F8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40"/>
        </w:tabs>
        <w:ind w:left="4640" w:hanging="400"/>
      </w:pPr>
      <w:rPr>
        <w:rFonts w:ascii="Wingdings" w:hAnsi="Wingdings" w:hint="default"/>
      </w:rPr>
    </w:lvl>
  </w:abstractNum>
  <w:abstractNum w:abstractNumId="26" w15:restartNumberingAfterBreak="0">
    <w:nsid w:val="4E1F319E"/>
    <w:multiLevelType w:val="hybridMultilevel"/>
    <w:tmpl w:val="BA002EDE"/>
    <w:lvl w:ilvl="0" w:tplc="DF28A4AA">
      <w:start w:val="1"/>
      <w:numFmt w:val="decimal"/>
      <w:lvlText w:val="%1)"/>
      <w:lvlJc w:val="left"/>
      <w:pPr>
        <w:ind w:left="15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8" w:hanging="400"/>
      </w:pPr>
    </w:lvl>
    <w:lvl w:ilvl="2" w:tplc="0409001B" w:tentative="1">
      <w:start w:val="1"/>
      <w:numFmt w:val="lowerRoman"/>
      <w:lvlText w:val="%3."/>
      <w:lvlJc w:val="right"/>
      <w:pPr>
        <w:ind w:left="2408" w:hanging="400"/>
      </w:pPr>
    </w:lvl>
    <w:lvl w:ilvl="3" w:tplc="0409000F" w:tentative="1">
      <w:start w:val="1"/>
      <w:numFmt w:val="decimal"/>
      <w:lvlText w:val="%4."/>
      <w:lvlJc w:val="left"/>
      <w:pPr>
        <w:ind w:left="2808" w:hanging="400"/>
      </w:pPr>
    </w:lvl>
    <w:lvl w:ilvl="4" w:tplc="04090019" w:tentative="1">
      <w:start w:val="1"/>
      <w:numFmt w:val="upperLetter"/>
      <w:lvlText w:val="%5."/>
      <w:lvlJc w:val="left"/>
      <w:pPr>
        <w:ind w:left="3208" w:hanging="400"/>
      </w:pPr>
    </w:lvl>
    <w:lvl w:ilvl="5" w:tplc="0409001B" w:tentative="1">
      <w:start w:val="1"/>
      <w:numFmt w:val="lowerRoman"/>
      <w:lvlText w:val="%6."/>
      <w:lvlJc w:val="right"/>
      <w:pPr>
        <w:ind w:left="3608" w:hanging="400"/>
      </w:pPr>
    </w:lvl>
    <w:lvl w:ilvl="6" w:tplc="0409000F" w:tentative="1">
      <w:start w:val="1"/>
      <w:numFmt w:val="decimal"/>
      <w:lvlText w:val="%7."/>
      <w:lvlJc w:val="left"/>
      <w:pPr>
        <w:ind w:left="4008" w:hanging="400"/>
      </w:pPr>
    </w:lvl>
    <w:lvl w:ilvl="7" w:tplc="04090019" w:tentative="1">
      <w:start w:val="1"/>
      <w:numFmt w:val="upperLetter"/>
      <w:lvlText w:val="%8."/>
      <w:lvlJc w:val="left"/>
      <w:pPr>
        <w:ind w:left="4408" w:hanging="400"/>
      </w:pPr>
    </w:lvl>
    <w:lvl w:ilvl="8" w:tplc="0409001B" w:tentative="1">
      <w:start w:val="1"/>
      <w:numFmt w:val="lowerRoman"/>
      <w:lvlText w:val="%9."/>
      <w:lvlJc w:val="right"/>
      <w:pPr>
        <w:ind w:left="4808" w:hanging="400"/>
      </w:pPr>
    </w:lvl>
  </w:abstractNum>
  <w:abstractNum w:abstractNumId="27" w15:restartNumberingAfterBreak="0">
    <w:nsid w:val="56246F9B"/>
    <w:multiLevelType w:val="hybridMultilevel"/>
    <w:tmpl w:val="0FB60EF4"/>
    <w:lvl w:ilvl="0" w:tplc="81FC3934">
      <w:start w:val="1"/>
      <w:numFmt w:val="decimalEnclosedCircle"/>
      <w:lvlText w:val="%1"/>
      <w:lvlJc w:val="left"/>
      <w:pPr>
        <w:ind w:left="760" w:hanging="360"/>
      </w:pPr>
      <w:rPr>
        <w:rFonts w:cs="Samsung Sharp Sans Medium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86B5A8E"/>
    <w:multiLevelType w:val="hybridMultilevel"/>
    <w:tmpl w:val="BA002EDE"/>
    <w:lvl w:ilvl="0" w:tplc="DF28A4AA">
      <w:start w:val="1"/>
      <w:numFmt w:val="decimal"/>
      <w:lvlText w:val="%1)"/>
      <w:lvlJc w:val="left"/>
      <w:pPr>
        <w:ind w:left="15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8" w:hanging="400"/>
      </w:pPr>
    </w:lvl>
    <w:lvl w:ilvl="2" w:tplc="0409001B" w:tentative="1">
      <w:start w:val="1"/>
      <w:numFmt w:val="lowerRoman"/>
      <w:lvlText w:val="%3."/>
      <w:lvlJc w:val="right"/>
      <w:pPr>
        <w:ind w:left="2408" w:hanging="400"/>
      </w:pPr>
    </w:lvl>
    <w:lvl w:ilvl="3" w:tplc="0409000F" w:tentative="1">
      <w:start w:val="1"/>
      <w:numFmt w:val="decimal"/>
      <w:lvlText w:val="%4."/>
      <w:lvlJc w:val="left"/>
      <w:pPr>
        <w:ind w:left="2808" w:hanging="400"/>
      </w:pPr>
    </w:lvl>
    <w:lvl w:ilvl="4" w:tplc="04090019" w:tentative="1">
      <w:start w:val="1"/>
      <w:numFmt w:val="upperLetter"/>
      <w:lvlText w:val="%5."/>
      <w:lvlJc w:val="left"/>
      <w:pPr>
        <w:ind w:left="3208" w:hanging="400"/>
      </w:pPr>
    </w:lvl>
    <w:lvl w:ilvl="5" w:tplc="0409001B" w:tentative="1">
      <w:start w:val="1"/>
      <w:numFmt w:val="lowerRoman"/>
      <w:lvlText w:val="%6."/>
      <w:lvlJc w:val="right"/>
      <w:pPr>
        <w:ind w:left="3608" w:hanging="400"/>
      </w:pPr>
    </w:lvl>
    <w:lvl w:ilvl="6" w:tplc="0409000F" w:tentative="1">
      <w:start w:val="1"/>
      <w:numFmt w:val="decimal"/>
      <w:lvlText w:val="%7."/>
      <w:lvlJc w:val="left"/>
      <w:pPr>
        <w:ind w:left="4008" w:hanging="400"/>
      </w:pPr>
    </w:lvl>
    <w:lvl w:ilvl="7" w:tplc="04090019" w:tentative="1">
      <w:start w:val="1"/>
      <w:numFmt w:val="upperLetter"/>
      <w:lvlText w:val="%8."/>
      <w:lvlJc w:val="left"/>
      <w:pPr>
        <w:ind w:left="4408" w:hanging="400"/>
      </w:pPr>
    </w:lvl>
    <w:lvl w:ilvl="8" w:tplc="0409001B" w:tentative="1">
      <w:start w:val="1"/>
      <w:numFmt w:val="lowerRoman"/>
      <w:lvlText w:val="%9."/>
      <w:lvlJc w:val="right"/>
      <w:pPr>
        <w:ind w:left="4808" w:hanging="400"/>
      </w:pPr>
    </w:lvl>
  </w:abstractNum>
  <w:abstractNum w:abstractNumId="29" w15:restartNumberingAfterBreak="0">
    <w:nsid w:val="5EAC4478"/>
    <w:multiLevelType w:val="hybridMultilevel"/>
    <w:tmpl w:val="7F08D376"/>
    <w:lvl w:ilvl="0" w:tplc="4A4CDDB2">
      <w:start w:val="4"/>
      <w:numFmt w:val="bullet"/>
      <w:lvlText w:val="※"/>
      <w:lvlJc w:val="left"/>
      <w:pPr>
        <w:ind w:left="1065" w:hanging="360"/>
      </w:pPr>
      <w:rPr>
        <w:rFonts w:ascii="바탕체" w:eastAsia="바탕체" w:hAnsi="바탕체" w:cs="Arial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EB046A1"/>
    <w:multiLevelType w:val="multilevel"/>
    <w:tmpl w:val="C1FA2DD2"/>
    <w:lvl w:ilvl="0">
      <w:start w:val="5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472" w:hanging="1800"/>
      </w:pPr>
      <w:rPr>
        <w:rFonts w:hint="default"/>
      </w:rPr>
    </w:lvl>
  </w:abstractNum>
  <w:abstractNum w:abstractNumId="31" w15:restartNumberingAfterBreak="0">
    <w:nsid w:val="5FA0493D"/>
    <w:multiLevelType w:val="hybridMultilevel"/>
    <w:tmpl w:val="C6068920"/>
    <w:lvl w:ilvl="0" w:tplc="76866E56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CCAECD56">
      <w:start w:val="1"/>
      <w:numFmt w:val="bullet"/>
      <w:lvlText w:val="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  <w:sz w:val="18"/>
        <w:szCs w:val="18"/>
      </w:rPr>
    </w:lvl>
    <w:lvl w:ilvl="2" w:tplc="0409001B">
      <w:start w:val="1"/>
      <w:numFmt w:val="lowerRoman"/>
      <w:lvlText w:val="%3."/>
      <w:lvlJc w:val="right"/>
      <w:pPr>
        <w:tabs>
          <w:tab w:val="num" w:pos="2040"/>
        </w:tabs>
        <w:ind w:left="204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440"/>
        </w:tabs>
        <w:ind w:left="2440" w:hanging="400"/>
      </w:pPr>
      <w:rPr>
        <w:rFonts w:hint="default"/>
      </w:rPr>
    </w:lvl>
    <w:lvl w:ilvl="4" w:tplc="3B7C71DE">
      <w:start w:val="6"/>
      <w:numFmt w:val="bullet"/>
      <w:lvlText w:val="-"/>
      <w:lvlJc w:val="left"/>
      <w:pPr>
        <w:ind w:left="2800" w:hanging="360"/>
      </w:pPr>
      <w:rPr>
        <w:rFonts w:ascii="맑은 고딕" w:eastAsia="맑은 고딕" w:hAnsi="맑은 고딕" w:cs="Arial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40"/>
        </w:tabs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00"/>
      </w:pPr>
    </w:lvl>
  </w:abstractNum>
  <w:abstractNum w:abstractNumId="32" w15:restartNumberingAfterBreak="0">
    <w:nsid w:val="67D77740"/>
    <w:multiLevelType w:val="hybridMultilevel"/>
    <w:tmpl w:val="F94A0FD6"/>
    <w:lvl w:ilvl="0" w:tplc="5E10DEB2">
      <w:start w:val="4"/>
      <w:numFmt w:val="bullet"/>
      <w:lvlText w:val="-"/>
      <w:lvlJc w:val="left"/>
      <w:pPr>
        <w:ind w:left="1069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33" w15:restartNumberingAfterBreak="0">
    <w:nsid w:val="6AD403EE"/>
    <w:multiLevelType w:val="hybridMultilevel"/>
    <w:tmpl w:val="909403C6"/>
    <w:lvl w:ilvl="0" w:tplc="B49AEEEC">
      <w:numFmt w:val="bullet"/>
      <w:lvlText w:val="-"/>
      <w:lvlJc w:val="left"/>
      <w:pPr>
        <w:ind w:left="16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34" w15:restartNumberingAfterBreak="0">
    <w:nsid w:val="6B211F1B"/>
    <w:multiLevelType w:val="hybridMultilevel"/>
    <w:tmpl w:val="ECCC0980"/>
    <w:lvl w:ilvl="0" w:tplc="C5C8475E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40"/>
        </w:tabs>
        <w:ind w:left="4640" w:hanging="400"/>
      </w:pPr>
      <w:rPr>
        <w:rFonts w:ascii="Wingdings" w:hAnsi="Wingdings" w:hint="default"/>
      </w:rPr>
    </w:lvl>
  </w:abstractNum>
  <w:abstractNum w:abstractNumId="35" w15:restartNumberingAfterBreak="0">
    <w:nsid w:val="6BBD7035"/>
    <w:multiLevelType w:val="hybridMultilevel"/>
    <w:tmpl w:val="5BDED222"/>
    <w:lvl w:ilvl="0" w:tplc="04090003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15D5DBE"/>
    <w:multiLevelType w:val="hybridMultilevel"/>
    <w:tmpl w:val="186A2058"/>
    <w:lvl w:ilvl="0" w:tplc="7310BA56">
      <w:start w:val="1"/>
      <w:numFmt w:val="bullet"/>
      <w:lvlText w:val=""/>
      <w:lvlJc w:val="left"/>
      <w:pPr>
        <w:tabs>
          <w:tab w:val="num" w:pos="1327"/>
        </w:tabs>
        <w:ind w:left="1327" w:hanging="40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909"/>
        </w:tabs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9"/>
        </w:tabs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9"/>
        </w:tabs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9"/>
        </w:tabs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9"/>
        </w:tabs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9"/>
        </w:tabs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9"/>
        </w:tabs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00"/>
      </w:pPr>
      <w:rPr>
        <w:rFonts w:ascii="Wingdings" w:hAnsi="Wingdings" w:hint="default"/>
      </w:rPr>
    </w:lvl>
  </w:abstractNum>
  <w:abstractNum w:abstractNumId="37" w15:restartNumberingAfterBreak="0">
    <w:nsid w:val="7297596F"/>
    <w:multiLevelType w:val="hybridMultilevel"/>
    <w:tmpl w:val="BA002EDE"/>
    <w:lvl w:ilvl="0" w:tplc="DF28A4AA">
      <w:start w:val="1"/>
      <w:numFmt w:val="decimal"/>
      <w:lvlText w:val="%1)"/>
      <w:lvlJc w:val="left"/>
      <w:pPr>
        <w:ind w:left="15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8" w:hanging="400"/>
      </w:pPr>
    </w:lvl>
    <w:lvl w:ilvl="2" w:tplc="0409001B" w:tentative="1">
      <w:start w:val="1"/>
      <w:numFmt w:val="lowerRoman"/>
      <w:lvlText w:val="%3."/>
      <w:lvlJc w:val="right"/>
      <w:pPr>
        <w:ind w:left="2408" w:hanging="400"/>
      </w:pPr>
    </w:lvl>
    <w:lvl w:ilvl="3" w:tplc="0409000F" w:tentative="1">
      <w:start w:val="1"/>
      <w:numFmt w:val="decimal"/>
      <w:lvlText w:val="%4."/>
      <w:lvlJc w:val="left"/>
      <w:pPr>
        <w:ind w:left="2808" w:hanging="400"/>
      </w:pPr>
    </w:lvl>
    <w:lvl w:ilvl="4" w:tplc="04090019" w:tentative="1">
      <w:start w:val="1"/>
      <w:numFmt w:val="upperLetter"/>
      <w:lvlText w:val="%5."/>
      <w:lvlJc w:val="left"/>
      <w:pPr>
        <w:ind w:left="3208" w:hanging="400"/>
      </w:pPr>
    </w:lvl>
    <w:lvl w:ilvl="5" w:tplc="0409001B" w:tentative="1">
      <w:start w:val="1"/>
      <w:numFmt w:val="lowerRoman"/>
      <w:lvlText w:val="%6."/>
      <w:lvlJc w:val="right"/>
      <w:pPr>
        <w:ind w:left="3608" w:hanging="400"/>
      </w:pPr>
    </w:lvl>
    <w:lvl w:ilvl="6" w:tplc="0409000F" w:tentative="1">
      <w:start w:val="1"/>
      <w:numFmt w:val="decimal"/>
      <w:lvlText w:val="%7."/>
      <w:lvlJc w:val="left"/>
      <w:pPr>
        <w:ind w:left="4008" w:hanging="400"/>
      </w:pPr>
    </w:lvl>
    <w:lvl w:ilvl="7" w:tplc="04090019" w:tentative="1">
      <w:start w:val="1"/>
      <w:numFmt w:val="upperLetter"/>
      <w:lvlText w:val="%8."/>
      <w:lvlJc w:val="left"/>
      <w:pPr>
        <w:ind w:left="4408" w:hanging="400"/>
      </w:pPr>
    </w:lvl>
    <w:lvl w:ilvl="8" w:tplc="0409001B" w:tentative="1">
      <w:start w:val="1"/>
      <w:numFmt w:val="lowerRoman"/>
      <w:lvlText w:val="%9."/>
      <w:lvlJc w:val="right"/>
      <w:pPr>
        <w:ind w:left="4808" w:hanging="400"/>
      </w:pPr>
    </w:lvl>
  </w:abstractNum>
  <w:abstractNum w:abstractNumId="38" w15:restartNumberingAfterBreak="0">
    <w:nsid w:val="741A62D6"/>
    <w:multiLevelType w:val="hybridMultilevel"/>
    <w:tmpl w:val="0ADE2100"/>
    <w:lvl w:ilvl="0" w:tplc="EC58B0AE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40"/>
        </w:tabs>
        <w:ind w:left="4640" w:hanging="400"/>
      </w:pPr>
      <w:rPr>
        <w:rFonts w:ascii="Wingdings" w:hAnsi="Wingdings" w:hint="default"/>
      </w:rPr>
    </w:lvl>
  </w:abstractNum>
  <w:abstractNum w:abstractNumId="39" w15:restartNumberingAfterBreak="0">
    <w:nsid w:val="79492B94"/>
    <w:multiLevelType w:val="hybridMultilevel"/>
    <w:tmpl w:val="BCA8155A"/>
    <w:lvl w:ilvl="0" w:tplc="98B83C04">
      <w:numFmt w:val="bullet"/>
      <w:lvlText w:val=""/>
      <w:lvlJc w:val="left"/>
      <w:pPr>
        <w:ind w:left="460" w:hanging="360"/>
      </w:pPr>
      <w:rPr>
        <w:rFonts w:ascii="Wingdings" w:eastAsia="바탕체" w:hAnsi="Wingdings" w:cs="Samsung Sharp Sans Medium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 w16cid:durableId="737168642">
    <w:abstractNumId w:val="0"/>
  </w:num>
  <w:num w:numId="2" w16cid:durableId="158229585">
    <w:abstractNumId w:val="24"/>
  </w:num>
  <w:num w:numId="3" w16cid:durableId="1952392481">
    <w:abstractNumId w:val="24"/>
    <w:lvlOverride w:ilvl="0">
      <w:lvl w:ilvl="0">
        <w:start w:val="1"/>
        <w:numFmt w:val="decimal"/>
        <w:lvlText w:val="%1. "/>
        <w:lvlJc w:val="left"/>
        <w:pPr>
          <w:tabs>
            <w:tab w:val="num" w:pos="0"/>
          </w:tabs>
          <w:ind w:left="709" w:hanging="425"/>
        </w:pPr>
        <w:rPr>
          <w:rFonts w:ascii="Arial" w:hAnsi="Arial" w:hint="default"/>
          <w:b/>
          <w:i w:val="0"/>
          <w:color w:val="000000" w:themeColor="text1"/>
          <w:sz w:val="20"/>
          <w:szCs w:val="20"/>
          <w:u w:val="none"/>
        </w:rPr>
      </w:lvl>
    </w:lvlOverride>
  </w:num>
  <w:num w:numId="4" w16cid:durableId="1240291466">
    <w:abstractNumId w:val="2"/>
  </w:num>
  <w:num w:numId="5" w16cid:durableId="325668295">
    <w:abstractNumId w:val="38"/>
  </w:num>
  <w:num w:numId="6" w16cid:durableId="2063404144">
    <w:abstractNumId w:val="36"/>
  </w:num>
  <w:num w:numId="7" w16cid:durableId="1675381824">
    <w:abstractNumId w:val="9"/>
  </w:num>
  <w:num w:numId="8" w16cid:durableId="308242766">
    <w:abstractNumId w:val="8"/>
  </w:num>
  <w:num w:numId="9" w16cid:durableId="1143766528">
    <w:abstractNumId w:val="31"/>
  </w:num>
  <w:num w:numId="10" w16cid:durableId="1622690446">
    <w:abstractNumId w:val="11"/>
  </w:num>
  <w:num w:numId="11" w16cid:durableId="969169640">
    <w:abstractNumId w:val="4"/>
  </w:num>
  <w:num w:numId="12" w16cid:durableId="1771849067">
    <w:abstractNumId w:val="25"/>
  </w:num>
  <w:num w:numId="13" w16cid:durableId="1576697771">
    <w:abstractNumId w:val="7"/>
  </w:num>
  <w:num w:numId="14" w16cid:durableId="280456040">
    <w:abstractNumId w:val="34"/>
  </w:num>
  <w:num w:numId="15" w16cid:durableId="1872761008">
    <w:abstractNumId w:val="35"/>
  </w:num>
  <w:num w:numId="16" w16cid:durableId="1932468433">
    <w:abstractNumId w:val="6"/>
  </w:num>
  <w:num w:numId="17" w16cid:durableId="1486050663">
    <w:abstractNumId w:val="14"/>
  </w:num>
  <w:num w:numId="18" w16cid:durableId="1271935607">
    <w:abstractNumId w:val="22"/>
  </w:num>
  <w:num w:numId="19" w16cid:durableId="1430153985">
    <w:abstractNumId w:val="33"/>
  </w:num>
  <w:num w:numId="20" w16cid:durableId="1068380551">
    <w:abstractNumId w:val="24"/>
    <w:lvlOverride w:ilvl="0">
      <w:lvl w:ilvl="0">
        <w:start w:val="1"/>
        <w:numFmt w:val="decimal"/>
        <w:lvlText w:val="%1. "/>
        <w:lvlJc w:val="left"/>
        <w:pPr>
          <w:tabs>
            <w:tab w:val="num" w:pos="0"/>
          </w:tabs>
          <w:ind w:left="709" w:hanging="425"/>
        </w:pPr>
        <w:rPr>
          <w:rFonts w:ascii="Arial" w:hAnsi="Arial" w:hint="default"/>
          <w:b/>
          <w:i w:val="0"/>
          <w:sz w:val="20"/>
          <w:szCs w:val="20"/>
          <w:u w:val="none"/>
        </w:rPr>
      </w:lvl>
    </w:lvlOverride>
  </w:num>
  <w:num w:numId="21" w16cid:durableId="1948732640">
    <w:abstractNumId w:val="21"/>
  </w:num>
  <w:num w:numId="22" w16cid:durableId="797722067">
    <w:abstractNumId w:val="17"/>
  </w:num>
  <w:num w:numId="23" w16cid:durableId="396126614">
    <w:abstractNumId w:val="16"/>
  </w:num>
  <w:num w:numId="24" w16cid:durableId="132867386">
    <w:abstractNumId w:val="32"/>
  </w:num>
  <w:num w:numId="25" w16cid:durableId="1860196600">
    <w:abstractNumId w:val="18"/>
  </w:num>
  <w:num w:numId="26" w16cid:durableId="226846830">
    <w:abstractNumId w:val="30"/>
  </w:num>
  <w:num w:numId="27" w16cid:durableId="927884997">
    <w:abstractNumId w:val="37"/>
  </w:num>
  <w:num w:numId="28" w16cid:durableId="1699433019">
    <w:abstractNumId w:val="28"/>
  </w:num>
  <w:num w:numId="29" w16cid:durableId="1382443270">
    <w:abstractNumId w:val="1"/>
  </w:num>
  <w:num w:numId="30" w16cid:durableId="337077603">
    <w:abstractNumId w:val="26"/>
  </w:num>
  <w:num w:numId="31" w16cid:durableId="47849155">
    <w:abstractNumId w:val="19"/>
  </w:num>
  <w:num w:numId="32" w16cid:durableId="815029610">
    <w:abstractNumId w:val="5"/>
  </w:num>
  <w:num w:numId="33" w16cid:durableId="369233187">
    <w:abstractNumId w:val="29"/>
  </w:num>
  <w:num w:numId="34" w16cid:durableId="1127745351">
    <w:abstractNumId w:val="13"/>
  </w:num>
  <w:num w:numId="35" w16cid:durableId="1160341436">
    <w:abstractNumId w:val="23"/>
  </w:num>
  <w:num w:numId="36" w16cid:durableId="978613819">
    <w:abstractNumId w:val="15"/>
  </w:num>
  <w:num w:numId="37" w16cid:durableId="1875921596">
    <w:abstractNumId w:val="3"/>
  </w:num>
  <w:num w:numId="38" w16cid:durableId="1075661139">
    <w:abstractNumId w:val="27"/>
  </w:num>
  <w:num w:numId="39" w16cid:durableId="42410094">
    <w:abstractNumId w:val="10"/>
  </w:num>
  <w:num w:numId="40" w16cid:durableId="1666977301">
    <w:abstractNumId w:val="20"/>
  </w:num>
  <w:num w:numId="41" w16cid:durableId="568735516">
    <w:abstractNumId w:val="12"/>
  </w:num>
  <w:num w:numId="42" w16cid:durableId="549464605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3D7"/>
    <w:rsid w:val="000012B4"/>
    <w:rsid w:val="00003A28"/>
    <w:rsid w:val="00004B95"/>
    <w:rsid w:val="00005AE4"/>
    <w:rsid w:val="00010DE8"/>
    <w:rsid w:val="0001145F"/>
    <w:rsid w:val="000114D5"/>
    <w:rsid w:val="00011871"/>
    <w:rsid w:val="00011F82"/>
    <w:rsid w:val="0001365C"/>
    <w:rsid w:val="000153D0"/>
    <w:rsid w:val="0001571C"/>
    <w:rsid w:val="00017A09"/>
    <w:rsid w:val="00020D80"/>
    <w:rsid w:val="00022D06"/>
    <w:rsid w:val="0002596A"/>
    <w:rsid w:val="0002704B"/>
    <w:rsid w:val="00027AED"/>
    <w:rsid w:val="000365D0"/>
    <w:rsid w:val="00037B49"/>
    <w:rsid w:val="000415DC"/>
    <w:rsid w:val="000420EA"/>
    <w:rsid w:val="00042FC9"/>
    <w:rsid w:val="0004344D"/>
    <w:rsid w:val="00045A7C"/>
    <w:rsid w:val="00053E49"/>
    <w:rsid w:val="000547BF"/>
    <w:rsid w:val="00055DF8"/>
    <w:rsid w:val="0005721F"/>
    <w:rsid w:val="0006017E"/>
    <w:rsid w:val="0006362B"/>
    <w:rsid w:val="00073847"/>
    <w:rsid w:val="00081BF0"/>
    <w:rsid w:val="00082EA1"/>
    <w:rsid w:val="00083B90"/>
    <w:rsid w:val="0008401D"/>
    <w:rsid w:val="000862C0"/>
    <w:rsid w:val="0009155C"/>
    <w:rsid w:val="000927E6"/>
    <w:rsid w:val="00093F56"/>
    <w:rsid w:val="0009402F"/>
    <w:rsid w:val="00096235"/>
    <w:rsid w:val="0009645A"/>
    <w:rsid w:val="000A42FE"/>
    <w:rsid w:val="000A4BB7"/>
    <w:rsid w:val="000A60C8"/>
    <w:rsid w:val="000B1A4D"/>
    <w:rsid w:val="000B25D4"/>
    <w:rsid w:val="000B6476"/>
    <w:rsid w:val="000C15CE"/>
    <w:rsid w:val="000C4431"/>
    <w:rsid w:val="000C586F"/>
    <w:rsid w:val="000C5E22"/>
    <w:rsid w:val="000C758D"/>
    <w:rsid w:val="000D685A"/>
    <w:rsid w:val="000E0285"/>
    <w:rsid w:val="000E183F"/>
    <w:rsid w:val="000E1AEB"/>
    <w:rsid w:val="000F005A"/>
    <w:rsid w:val="000F0C08"/>
    <w:rsid w:val="000F12BD"/>
    <w:rsid w:val="000F619F"/>
    <w:rsid w:val="001003F5"/>
    <w:rsid w:val="001016F4"/>
    <w:rsid w:val="00101809"/>
    <w:rsid w:val="001027B5"/>
    <w:rsid w:val="0010398B"/>
    <w:rsid w:val="00103D16"/>
    <w:rsid w:val="00104EF3"/>
    <w:rsid w:val="00110761"/>
    <w:rsid w:val="001127E3"/>
    <w:rsid w:val="00113584"/>
    <w:rsid w:val="00120C0E"/>
    <w:rsid w:val="001234D4"/>
    <w:rsid w:val="00123E12"/>
    <w:rsid w:val="0012509A"/>
    <w:rsid w:val="00133189"/>
    <w:rsid w:val="001353E6"/>
    <w:rsid w:val="00135E81"/>
    <w:rsid w:val="00136CB7"/>
    <w:rsid w:val="00141549"/>
    <w:rsid w:val="001419D8"/>
    <w:rsid w:val="001432A4"/>
    <w:rsid w:val="001501C3"/>
    <w:rsid w:val="00150269"/>
    <w:rsid w:val="001535D3"/>
    <w:rsid w:val="00155C05"/>
    <w:rsid w:val="00157BAF"/>
    <w:rsid w:val="00160310"/>
    <w:rsid w:val="0016093B"/>
    <w:rsid w:val="00160CE9"/>
    <w:rsid w:val="00161080"/>
    <w:rsid w:val="001633D4"/>
    <w:rsid w:val="00171E90"/>
    <w:rsid w:val="00174A2F"/>
    <w:rsid w:val="0017566D"/>
    <w:rsid w:val="001762C9"/>
    <w:rsid w:val="00180739"/>
    <w:rsid w:val="00185B79"/>
    <w:rsid w:val="00187ADE"/>
    <w:rsid w:val="001912E4"/>
    <w:rsid w:val="0019265E"/>
    <w:rsid w:val="00192A58"/>
    <w:rsid w:val="0019476D"/>
    <w:rsid w:val="001A159D"/>
    <w:rsid w:val="001A22F3"/>
    <w:rsid w:val="001A47F7"/>
    <w:rsid w:val="001A5E99"/>
    <w:rsid w:val="001A6250"/>
    <w:rsid w:val="001A6542"/>
    <w:rsid w:val="001C1063"/>
    <w:rsid w:val="001C327A"/>
    <w:rsid w:val="001C3518"/>
    <w:rsid w:val="001C3A8F"/>
    <w:rsid w:val="001C4888"/>
    <w:rsid w:val="001C5EFC"/>
    <w:rsid w:val="001C649D"/>
    <w:rsid w:val="001D2B13"/>
    <w:rsid w:val="001D3536"/>
    <w:rsid w:val="001D472B"/>
    <w:rsid w:val="001D74A8"/>
    <w:rsid w:val="001D7C00"/>
    <w:rsid w:val="001E0811"/>
    <w:rsid w:val="001E0C0A"/>
    <w:rsid w:val="001E4629"/>
    <w:rsid w:val="001E74AC"/>
    <w:rsid w:val="001F09E3"/>
    <w:rsid w:val="001F234A"/>
    <w:rsid w:val="001F4E9E"/>
    <w:rsid w:val="00200A69"/>
    <w:rsid w:val="0020476A"/>
    <w:rsid w:val="00205839"/>
    <w:rsid w:val="00210FC9"/>
    <w:rsid w:val="00212450"/>
    <w:rsid w:val="00212747"/>
    <w:rsid w:val="002135C6"/>
    <w:rsid w:val="002147FA"/>
    <w:rsid w:val="00216286"/>
    <w:rsid w:val="002223D7"/>
    <w:rsid w:val="002257D7"/>
    <w:rsid w:val="00227B9F"/>
    <w:rsid w:val="00227D52"/>
    <w:rsid w:val="00232100"/>
    <w:rsid w:val="0023733E"/>
    <w:rsid w:val="00247609"/>
    <w:rsid w:val="00255DF2"/>
    <w:rsid w:val="002566F4"/>
    <w:rsid w:val="00256C06"/>
    <w:rsid w:val="00257011"/>
    <w:rsid w:val="00263FBB"/>
    <w:rsid w:val="0026550A"/>
    <w:rsid w:val="0027459B"/>
    <w:rsid w:val="00276371"/>
    <w:rsid w:val="00281D1F"/>
    <w:rsid w:val="002846D8"/>
    <w:rsid w:val="00285BB8"/>
    <w:rsid w:val="00290DCD"/>
    <w:rsid w:val="00292F09"/>
    <w:rsid w:val="002933B5"/>
    <w:rsid w:val="0029497E"/>
    <w:rsid w:val="002A02B8"/>
    <w:rsid w:val="002A0B87"/>
    <w:rsid w:val="002A2172"/>
    <w:rsid w:val="002A3F91"/>
    <w:rsid w:val="002A7CF2"/>
    <w:rsid w:val="002B0EE0"/>
    <w:rsid w:val="002B12BC"/>
    <w:rsid w:val="002B57DD"/>
    <w:rsid w:val="002B7940"/>
    <w:rsid w:val="002C6A80"/>
    <w:rsid w:val="002C7AD3"/>
    <w:rsid w:val="002D4AB7"/>
    <w:rsid w:val="002D6689"/>
    <w:rsid w:val="002E14E7"/>
    <w:rsid w:val="002E1897"/>
    <w:rsid w:val="002E332D"/>
    <w:rsid w:val="002F035A"/>
    <w:rsid w:val="002F08E9"/>
    <w:rsid w:val="002F0CA2"/>
    <w:rsid w:val="002F18A6"/>
    <w:rsid w:val="002F1C08"/>
    <w:rsid w:val="002F31BD"/>
    <w:rsid w:val="002F353D"/>
    <w:rsid w:val="002F4137"/>
    <w:rsid w:val="002F4DDA"/>
    <w:rsid w:val="002F599A"/>
    <w:rsid w:val="00300159"/>
    <w:rsid w:val="00301588"/>
    <w:rsid w:val="00301E75"/>
    <w:rsid w:val="00303453"/>
    <w:rsid w:val="0030419A"/>
    <w:rsid w:val="00304C7F"/>
    <w:rsid w:val="00304DBC"/>
    <w:rsid w:val="0030701A"/>
    <w:rsid w:val="00307D37"/>
    <w:rsid w:val="00310226"/>
    <w:rsid w:val="00312E96"/>
    <w:rsid w:val="00313730"/>
    <w:rsid w:val="0031516B"/>
    <w:rsid w:val="00320CA1"/>
    <w:rsid w:val="00322D7B"/>
    <w:rsid w:val="003275FC"/>
    <w:rsid w:val="00334915"/>
    <w:rsid w:val="00340BFC"/>
    <w:rsid w:val="00343A85"/>
    <w:rsid w:val="003462C9"/>
    <w:rsid w:val="003511BC"/>
    <w:rsid w:val="003553EC"/>
    <w:rsid w:val="003564C1"/>
    <w:rsid w:val="00357167"/>
    <w:rsid w:val="003601BF"/>
    <w:rsid w:val="00360972"/>
    <w:rsid w:val="00367553"/>
    <w:rsid w:val="00372646"/>
    <w:rsid w:val="00375916"/>
    <w:rsid w:val="003760B5"/>
    <w:rsid w:val="00376C0E"/>
    <w:rsid w:val="003776C4"/>
    <w:rsid w:val="00380E05"/>
    <w:rsid w:val="00380F2F"/>
    <w:rsid w:val="0038272F"/>
    <w:rsid w:val="003834B4"/>
    <w:rsid w:val="00383E80"/>
    <w:rsid w:val="003843C7"/>
    <w:rsid w:val="00385D44"/>
    <w:rsid w:val="003861E8"/>
    <w:rsid w:val="00390710"/>
    <w:rsid w:val="003943E0"/>
    <w:rsid w:val="0039464E"/>
    <w:rsid w:val="00394BD8"/>
    <w:rsid w:val="0039566A"/>
    <w:rsid w:val="00396B05"/>
    <w:rsid w:val="00396E03"/>
    <w:rsid w:val="00396E50"/>
    <w:rsid w:val="003A1E67"/>
    <w:rsid w:val="003A2760"/>
    <w:rsid w:val="003A3961"/>
    <w:rsid w:val="003B13B0"/>
    <w:rsid w:val="003B2270"/>
    <w:rsid w:val="003B3210"/>
    <w:rsid w:val="003B3576"/>
    <w:rsid w:val="003B4FDE"/>
    <w:rsid w:val="003B5E90"/>
    <w:rsid w:val="003B6A06"/>
    <w:rsid w:val="003B7212"/>
    <w:rsid w:val="003C00F8"/>
    <w:rsid w:val="003C0389"/>
    <w:rsid w:val="003C1313"/>
    <w:rsid w:val="003C5C61"/>
    <w:rsid w:val="003C7B4C"/>
    <w:rsid w:val="003D1EC5"/>
    <w:rsid w:val="003D4493"/>
    <w:rsid w:val="003D60C7"/>
    <w:rsid w:val="003D6BC1"/>
    <w:rsid w:val="003E05A6"/>
    <w:rsid w:val="003E1CE6"/>
    <w:rsid w:val="003E2710"/>
    <w:rsid w:val="003E4018"/>
    <w:rsid w:val="003F0A55"/>
    <w:rsid w:val="003F0F91"/>
    <w:rsid w:val="003F397A"/>
    <w:rsid w:val="003F4960"/>
    <w:rsid w:val="003F65E8"/>
    <w:rsid w:val="00400011"/>
    <w:rsid w:val="004009C4"/>
    <w:rsid w:val="00400A5B"/>
    <w:rsid w:val="00406015"/>
    <w:rsid w:val="00407B36"/>
    <w:rsid w:val="004126CE"/>
    <w:rsid w:val="00414919"/>
    <w:rsid w:val="004177D9"/>
    <w:rsid w:val="00424896"/>
    <w:rsid w:val="004248D7"/>
    <w:rsid w:val="00424904"/>
    <w:rsid w:val="00425304"/>
    <w:rsid w:val="00425A4E"/>
    <w:rsid w:val="0042694C"/>
    <w:rsid w:val="00430926"/>
    <w:rsid w:val="00436CCB"/>
    <w:rsid w:val="00437D87"/>
    <w:rsid w:val="00441830"/>
    <w:rsid w:val="004431BB"/>
    <w:rsid w:val="0044567A"/>
    <w:rsid w:val="00445A38"/>
    <w:rsid w:val="00450457"/>
    <w:rsid w:val="00453B15"/>
    <w:rsid w:val="004543AF"/>
    <w:rsid w:val="004559C4"/>
    <w:rsid w:val="00460CF8"/>
    <w:rsid w:val="0046271E"/>
    <w:rsid w:val="00463308"/>
    <w:rsid w:val="00463DCA"/>
    <w:rsid w:val="0046590A"/>
    <w:rsid w:val="004669D9"/>
    <w:rsid w:val="004701ED"/>
    <w:rsid w:val="00471D7A"/>
    <w:rsid w:val="00473241"/>
    <w:rsid w:val="0047632B"/>
    <w:rsid w:val="0048058A"/>
    <w:rsid w:val="00484BEC"/>
    <w:rsid w:val="004872A1"/>
    <w:rsid w:val="00487F36"/>
    <w:rsid w:val="0049062A"/>
    <w:rsid w:val="00490A61"/>
    <w:rsid w:val="0049112C"/>
    <w:rsid w:val="00493FC7"/>
    <w:rsid w:val="0049567C"/>
    <w:rsid w:val="004A0BE6"/>
    <w:rsid w:val="004A64EB"/>
    <w:rsid w:val="004A6545"/>
    <w:rsid w:val="004A7FB9"/>
    <w:rsid w:val="004B0F81"/>
    <w:rsid w:val="004B2B2D"/>
    <w:rsid w:val="004B36C2"/>
    <w:rsid w:val="004B4D78"/>
    <w:rsid w:val="004B65F0"/>
    <w:rsid w:val="004C5258"/>
    <w:rsid w:val="004C706C"/>
    <w:rsid w:val="004C757D"/>
    <w:rsid w:val="004D1C89"/>
    <w:rsid w:val="004D23A9"/>
    <w:rsid w:val="004D3741"/>
    <w:rsid w:val="004D4DE8"/>
    <w:rsid w:val="004E0B4A"/>
    <w:rsid w:val="004E0F6C"/>
    <w:rsid w:val="004E2827"/>
    <w:rsid w:val="004E46D4"/>
    <w:rsid w:val="004E78B0"/>
    <w:rsid w:val="004F0EF6"/>
    <w:rsid w:val="004F1644"/>
    <w:rsid w:val="004F3174"/>
    <w:rsid w:val="004F5C44"/>
    <w:rsid w:val="004F5CD0"/>
    <w:rsid w:val="00500092"/>
    <w:rsid w:val="00500826"/>
    <w:rsid w:val="005033AB"/>
    <w:rsid w:val="0050355B"/>
    <w:rsid w:val="00506866"/>
    <w:rsid w:val="00511C3C"/>
    <w:rsid w:val="005227EE"/>
    <w:rsid w:val="00522A4E"/>
    <w:rsid w:val="00524D6E"/>
    <w:rsid w:val="00525D2D"/>
    <w:rsid w:val="00526612"/>
    <w:rsid w:val="00526E17"/>
    <w:rsid w:val="0053660E"/>
    <w:rsid w:val="00537CBB"/>
    <w:rsid w:val="0054529B"/>
    <w:rsid w:val="00547584"/>
    <w:rsid w:val="00547EAC"/>
    <w:rsid w:val="00552A14"/>
    <w:rsid w:val="00555D6A"/>
    <w:rsid w:val="00561121"/>
    <w:rsid w:val="00562CE5"/>
    <w:rsid w:val="00563778"/>
    <w:rsid w:val="005640C9"/>
    <w:rsid w:val="00564E5E"/>
    <w:rsid w:val="00567E45"/>
    <w:rsid w:val="00580AF4"/>
    <w:rsid w:val="00580B0F"/>
    <w:rsid w:val="00583ADD"/>
    <w:rsid w:val="00586460"/>
    <w:rsid w:val="005865CC"/>
    <w:rsid w:val="00587894"/>
    <w:rsid w:val="00593406"/>
    <w:rsid w:val="0059575E"/>
    <w:rsid w:val="00596487"/>
    <w:rsid w:val="0059651E"/>
    <w:rsid w:val="00596BE0"/>
    <w:rsid w:val="0059706F"/>
    <w:rsid w:val="005A1814"/>
    <w:rsid w:val="005A4371"/>
    <w:rsid w:val="005A5412"/>
    <w:rsid w:val="005B03B9"/>
    <w:rsid w:val="005B10B2"/>
    <w:rsid w:val="005B4010"/>
    <w:rsid w:val="005B62A3"/>
    <w:rsid w:val="005B62A5"/>
    <w:rsid w:val="005B654C"/>
    <w:rsid w:val="005B78B6"/>
    <w:rsid w:val="005C073D"/>
    <w:rsid w:val="005C076C"/>
    <w:rsid w:val="005C1002"/>
    <w:rsid w:val="005C5A1B"/>
    <w:rsid w:val="005C7233"/>
    <w:rsid w:val="005D3EAC"/>
    <w:rsid w:val="005D477C"/>
    <w:rsid w:val="005D54C8"/>
    <w:rsid w:val="005D5DAB"/>
    <w:rsid w:val="005E03A1"/>
    <w:rsid w:val="005E51BF"/>
    <w:rsid w:val="005E62E0"/>
    <w:rsid w:val="005E6985"/>
    <w:rsid w:val="005E7969"/>
    <w:rsid w:val="005F149C"/>
    <w:rsid w:val="005F312B"/>
    <w:rsid w:val="005F3625"/>
    <w:rsid w:val="005F384D"/>
    <w:rsid w:val="00604455"/>
    <w:rsid w:val="0060682C"/>
    <w:rsid w:val="006076CB"/>
    <w:rsid w:val="00612F78"/>
    <w:rsid w:val="006137B5"/>
    <w:rsid w:val="006165EA"/>
    <w:rsid w:val="0061687B"/>
    <w:rsid w:val="006203AD"/>
    <w:rsid w:val="00620E08"/>
    <w:rsid w:val="00621FE8"/>
    <w:rsid w:val="0062453F"/>
    <w:rsid w:val="006256C7"/>
    <w:rsid w:val="006268FD"/>
    <w:rsid w:val="00631353"/>
    <w:rsid w:val="006335EF"/>
    <w:rsid w:val="0063674A"/>
    <w:rsid w:val="00642213"/>
    <w:rsid w:val="00644C12"/>
    <w:rsid w:val="00644F0F"/>
    <w:rsid w:val="00645600"/>
    <w:rsid w:val="00646148"/>
    <w:rsid w:val="00650BEE"/>
    <w:rsid w:val="00651BC2"/>
    <w:rsid w:val="0065450E"/>
    <w:rsid w:val="00656D25"/>
    <w:rsid w:val="00657935"/>
    <w:rsid w:val="00662B9E"/>
    <w:rsid w:val="00663BC9"/>
    <w:rsid w:val="00665126"/>
    <w:rsid w:val="00665EC3"/>
    <w:rsid w:val="00666E89"/>
    <w:rsid w:val="00671AF1"/>
    <w:rsid w:val="00672E36"/>
    <w:rsid w:val="00674548"/>
    <w:rsid w:val="00674B89"/>
    <w:rsid w:val="0067624F"/>
    <w:rsid w:val="00677F1A"/>
    <w:rsid w:val="006810F0"/>
    <w:rsid w:val="00684DFF"/>
    <w:rsid w:val="00695318"/>
    <w:rsid w:val="00695421"/>
    <w:rsid w:val="00695E5C"/>
    <w:rsid w:val="006A11D5"/>
    <w:rsid w:val="006A2B3C"/>
    <w:rsid w:val="006A35E3"/>
    <w:rsid w:val="006A5B76"/>
    <w:rsid w:val="006A6522"/>
    <w:rsid w:val="006B1FB0"/>
    <w:rsid w:val="006B3CB2"/>
    <w:rsid w:val="006B724D"/>
    <w:rsid w:val="006C1358"/>
    <w:rsid w:val="006C19DB"/>
    <w:rsid w:val="006C21D3"/>
    <w:rsid w:val="006C29FE"/>
    <w:rsid w:val="006C2BAE"/>
    <w:rsid w:val="006C3892"/>
    <w:rsid w:val="006C3B34"/>
    <w:rsid w:val="006C775D"/>
    <w:rsid w:val="006D0D90"/>
    <w:rsid w:val="006D2BCD"/>
    <w:rsid w:val="006D2DB9"/>
    <w:rsid w:val="006D7060"/>
    <w:rsid w:val="006E2958"/>
    <w:rsid w:val="006E345B"/>
    <w:rsid w:val="006E3E89"/>
    <w:rsid w:val="006E430F"/>
    <w:rsid w:val="006E5CA8"/>
    <w:rsid w:val="006E64E4"/>
    <w:rsid w:val="006F11D7"/>
    <w:rsid w:val="006F195B"/>
    <w:rsid w:val="007019E7"/>
    <w:rsid w:val="007036D1"/>
    <w:rsid w:val="00704BF3"/>
    <w:rsid w:val="00704D72"/>
    <w:rsid w:val="00705707"/>
    <w:rsid w:val="007120EE"/>
    <w:rsid w:val="00714161"/>
    <w:rsid w:val="007145AC"/>
    <w:rsid w:val="00714886"/>
    <w:rsid w:val="00715A79"/>
    <w:rsid w:val="00715D5F"/>
    <w:rsid w:val="007168C7"/>
    <w:rsid w:val="007174F2"/>
    <w:rsid w:val="00720CFB"/>
    <w:rsid w:val="007275DB"/>
    <w:rsid w:val="007277B8"/>
    <w:rsid w:val="00730612"/>
    <w:rsid w:val="00731EFD"/>
    <w:rsid w:val="00732017"/>
    <w:rsid w:val="00732D79"/>
    <w:rsid w:val="00733456"/>
    <w:rsid w:val="00734C69"/>
    <w:rsid w:val="007353BE"/>
    <w:rsid w:val="00736AA8"/>
    <w:rsid w:val="007401A3"/>
    <w:rsid w:val="007411EC"/>
    <w:rsid w:val="00745530"/>
    <w:rsid w:val="007564ED"/>
    <w:rsid w:val="00756808"/>
    <w:rsid w:val="007606A8"/>
    <w:rsid w:val="00761D48"/>
    <w:rsid w:val="0076414C"/>
    <w:rsid w:val="00764869"/>
    <w:rsid w:val="00765D73"/>
    <w:rsid w:val="00767C30"/>
    <w:rsid w:val="00770F2D"/>
    <w:rsid w:val="00771E52"/>
    <w:rsid w:val="00776EDE"/>
    <w:rsid w:val="007857F4"/>
    <w:rsid w:val="0078709A"/>
    <w:rsid w:val="007938BE"/>
    <w:rsid w:val="00795BA2"/>
    <w:rsid w:val="00797BA1"/>
    <w:rsid w:val="007A39CF"/>
    <w:rsid w:val="007A550F"/>
    <w:rsid w:val="007A7310"/>
    <w:rsid w:val="007A75D4"/>
    <w:rsid w:val="007B45E6"/>
    <w:rsid w:val="007B4B78"/>
    <w:rsid w:val="007B5955"/>
    <w:rsid w:val="007C125B"/>
    <w:rsid w:val="007C224B"/>
    <w:rsid w:val="007C3F20"/>
    <w:rsid w:val="007C6C4A"/>
    <w:rsid w:val="007D250B"/>
    <w:rsid w:val="007D35B5"/>
    <w:rsid w:val="007D535E"/>
    <w:rsid w:val="007D5A60"/>
    <w:rsid w:val="007E4B4F"/>
    <w:rsid w:val="007E4C27"/>
    <w:rsid w:val="007E701B"/>
    <w:rsid w:val="007F06E0"/>
    <w:rsid w:val="007F281D"/>
    <w:rsid w:val="007F4BF7"/>
    <w:rsid w:val="007F5782"/>
    <w:rsid w:val="00801C22"/>
    <w:rsid w:val="008033C3"/>
    <w:rsid w:val="00807A68"/>
    <w:rsid w:val="00811208"/>
    <w:rsid w:val="008121B8"/>
    <w:rsid w:val="00814A48"/>
    <w:rsid w:val="008153B1"/>
    <w:rsid w:val="00815A33"/>
    <w:rsid w:val="00836436"/>
    <w:rsid w:val="00841D42"/>
    <w:rsid w:val="00842486"/>
    <w:rsid w:val="008435B2"/>
    <w:rsid w:val="00844F42"/>
    <w:rsid w:val="00845443"/>
    <w:rsid w:val="00847783"/>
    <w:rsid w:val="00850A11"/>
    <w:rsid w:val="00850EC4"/>
    <w:rsid w:val="0085123D"/>
    <w:rsid w:val="008512BD"/>
    <w:rsid w:val="00852B82"/>
    <w:rsid w:val="008541D4"/>
    <w:rsid w:val="008579E9"/>
    <w:rsid w:val="00857B0F"/>
    <w:rsid w:val="008614FD"/>
    <w:rsid w:val="00861F6D"/>
    <w:rsid w:val="0086366E"/>
    <w:rsid w:val="0086607A"/>
    <w:rsid w:val="0086775B"/>
    <w:rsid w:val="00870930"/>
    <w:rsid w:val="00873228"/>
    <w:rsid w:val="008824F4"/>
    <w:rsid w:val="00885C35"/>
    <w:rsid w:val="00887C9E"/>
    <w:rsid w:val="008948A4"/>
    <w:rsid w:val="00897234"/>
    <w:rsid w:val="00897366"/>
    <w:rsid w:val="008A2FA2"/>
    <w:rsid w:val="008A4F3E"/>
    <w:rsid w:val="008B146C"/>
    <w:rsid w:val="008B2C1B"/>
    <w:rsid w:val="008B2C82"/>
    <w:rsid w:val="008B34AB"/>
    <w:rsid w:val="008B3933"/>
    <w:rsid w:val="008B3A81"/>
    <w:rsid w:val="008B406E"/>
    <w:rsid w:val="008B6896"/>
    <w:rsid w:val="008C0DE9"/>
    <w:rsid w:val="008C1D70"/>
    <w:rsid w:val="008D5C73"/>
    <w:rsid w:val="008E70F3"/>
    <w:rsid w:val="008F0A8B"/>
    <w:rsid w:val="008F0B61"/>
    <w:rsid w:val="008F0F6F"/>
    <w:rsid w:val="008F53C7"/>
    <w:rsid w:val="008F75EA"/>
    <w:rsid w:val="008F78EC"/>
    <w:rsid w:val="008F7D13"/>
    <w:rsid w:val="00900A48"/>
    <w:rsid w:val="00904BBC"/>
    <w:rsid w:val="0090592D"/>
    <w:rsid w:val="00907782"/>
    <w:rsid w:val="00907F5C"/>
    <w:rsid w:val="009120BA"/>
    <w:rsid w:val="009211A8"/>
    <w:rsid w:val="00921279"/>
    <w:rsid w:val="009239B6"/>
    <w:rsid w:val="00925858"/>
    <w:rsid w:val="00927732"/>
    <w:rsid w:val="009304AD"/>
    <w:rsid w:val="009330C0"/>
    <w:rsid w:val="0093393E"/>
    <w:rsid w:val="009339DC"/>
    <w:rsid w:val="00933A54"/>
    <w:rsid w:val="0094053B"/>
    <w:rsid w:val="00940710"/>
    <w:rsid w:val="009415CF"/>
    <w:rsid w:val="00942914"/>
    <w:rsid w:val="009460A8"/>
    <w:rsid w:val="00951975"/>
    <w:rsid w:val="00952994"/>
    <w:rsid w:val="00953CA5"/>
    <w:rsid w:val="00955708"/>
    <w:rsid w:val="00955971"/>
    <w:rsid w:val="00957E7C"/>
    <w:rsid w:val="00961A80"/>
    <w:rsid w:val="00962838"/>
    <w:rsid w:val="00963640"/>
    <w:rsid w:val="00965D4A"/>
    <w:rsid w:val="00971770"/>
    <w:rsid w:val="00971CB0"/>
    <w:rsid w:val="00972B56"/>
    <w:rsid w:val="00977B54"/>
    <w:rsid w:val="00977D06"/>
    <w:rsid w:val="00981A16"/>
    <w:rsid w:val="009874E4"/>
    <w:rsid w:val="00987BA6"/>
    <w:rsid w:val="0099265D"/>
    <w:rsid w:val="00993C34"/>
    <w:rsid w:val="00993EB6"/>
    <w:rsid w:val="00995BF2"/>
    <w:rsid w:val="00995CD7"/>
    <w:rsid w:val="009A19CB"/>
    <w:rsid w:val="009A272D"/>
    <w:rsid w:val="009A294B"/>
    <w:rsid w:val="009A3A99"/>
    <w:rsid w:val="009A409B"/>
    <w:rsid w:val="009A4DAC"/>
    <w:rsid w:val="009A4FF2"/>
    <w:rsid w:val="009A59F8"/>
    <w:rsid w:val="009B50E8"/>
    <w:rsid w:val="009B59CE"/>
    <w:rsid w:val="009C185A"/>
    <w:rsid w:val="009C1AB9"/>
    <w:rsid w:val="009C3361"/>
    <w:rsid w:val="009C40D7"/>
    <w:rsid w:val="009D05DE"/>
    <w:rsid w:val="009D55F4"/>
    <w:rsid w:val="009D6468"/>
    <w:rsid w:val="009D7E7C"/>
    <w:rsid w:val="009E1C3A"/>
    <w:rsid w:val="009E2234"/>
    <w:rsid w:val="009E4F4A"/>
    <w:rsid w:val="009F4A9F"/>
    <w:rsid w:val="00A02565"/>
    <w:rsid w:val="00A02733"/>
    <w:rsid w:val="00A02D03"/>
    <w:rsid w:val="00A03342"/>
    <w:rsid w:val="00A073BD"/>
    <w:rsid w:val="00A100C2"/>
    <w:rsid w:val="00A12C0F"/>
    <w:rsid w:val="00A131A7"/>
    <w:rsid w:val="00A14BEA"/>
    <w:rsid w:val="00A26626"/>
    <w:rsid w:val="00A26D97"/>
    <w:rsid w:val="00A30A1A"/>
    <w:rsid w:val="00A332AA"/>
    <w:rsid w:val="00A33C1C"/>
    <w:rsid w:val="00A36E36"/>
    <w:rsid w:val="00A41351"/>
    <w:rsid w:val="00A43BB9"/>
    <w:rsid w:val="00A4443D"/>
    <w:rsid w:val="00A45ACF"/>
    <w:rsid w:val="00A45FDF"/>
    <w:rsid w:val="00A47E1A"/>
    <w:rsid w:val="00A520E2"/>
    <w:rsid w:val="00A54025"/>
    <w:rsid w:val="00A54B42"/>
    <w:rsid w:val="00A54F5E"/>
    <w:rsid w:val="00A57039"/>
    <w:rsid w:val="00A60A36"/>
    <w:rsid w:val="00A70C69"/>
    <w:rsid w:val="00A7177D"/>
    <w:rsid w:val="00A73C0D"/>
    <w:rsid w:val="00A73C69"/>
    <w:rsid w:val="00A753E1"/>
    <w:rsid w:val="00A76FB6"/>
    <w:rsid w:val="00A8008F"/>
    <w:rsid w:val="00A80629"/>
    <w:rsid w:val="00A81369"/>
    <w:rsid w:val="00A81C5A"/>
    <w:rsid w:val="00A82A97"/>
    <w:rsid w:val="00A8369F"/>
    <w:rsid w:val="00A84357"/>
    <w:rsid w:val="00A90523"/>
    <w:rsid w:val="00A92AF9"/>
    <w:rsid w:val="00AA3C7F"/>
    <w:rsid w:val="00AA6429"/>
    <w:rsid w:val="00AA6911"/>
    <w:rsid w:val="00AB345D"/>
    <w:rsid w:val="00AB77B9"/>
    <w:rsid w:val="00AC5D77"/>
    <w:rsid w:val="00AD0D91"/>
    <w:rsid w:val="00AD0EF4"/>
    <w:rsid w:val="00AD18BC"/>
    <w:rsid w:val="00AD26D0"/>
    <w:rsid w:val="00AD3140"/>
    <w:rsid w:val="00AD5E3B"/>
    <w:rsid w:val="00AD7896"/>
    <w:rsid w:val="00AE3AC8"/>
    <w:rsid w:val="00AE3E58"/>
    <w:rsid w:val="00AF0CE6"/>
    <w:rsid w:val="00AF4478"/>
    <w:rsid w:val="00AF5770"/>
    <w:rsid w:val="00AF5BE9"/>
    <w:rsid w:val="00AF63BB"/>
    <w:rsid w:val="00B035E9"/>
    <w:rsid w:val="00B05A0A"/>
    <w:rsid w:val="00B10AEB"/>
    <w:rsid w:val="00B10F88"/>
    <w:rsid w:val="00B11C22"/>
    <w:rsid w:val="00B128B0"/>
    <w:rsid w:val="00B139E6"/>
    <w:rsid w:val="00B217F7"/>
    <w:rsid w:val="00B23E85"/>
    <w:rsid w:val="00B24FDC"/>
    <w:rsid w:val="00B32D42"/>
    <w:rsid w:val="00B353D1"/>
    <w:rsid w:val="00B41809"/>
    <w:rsid w:val="00B41FA6"/>
    <w:rsid w:val="00B4203E"/>
    <w:rsid w:val="00B42431"/>
    <w:rsid w:val="00B42F5A"/>
    <w:rsid w:val="00B4357D"/>
    <w:rsid w:val="00B44C56"/>
    <w:rsid w:val="00B46602"/>
    <w:rsid w:val="00B47494"/>
    <w:rsid w:val="00B478B4"/>
    <w:rsid w:val="00B5534F"/>
    <w:rsid w:val="00B56361"/>
    <w:rsid w:val="00B56FF3"/>
    <w:rsid w:val="00B62FC2"/>
    <w:rsid w:val="00B7004D"/>
    <w:rsid w:val="00B701C8"/>
    <w:rsid w:val="00B7051B"/>
    <w:rsid w:val="00B75697"/>
    <w:rsid w:val="00B7618F"/>
    <w:rsid w:val="00B76573"/>
    <w:rsid w:val="00B778CF"/>
    <w:rsid w:val="00B828BA"/>
    <w:rsid w:val="00B82C6F"/>
    <w:rsid w:val="00B9466D"/>
    <w:rsid w:val="00B9515D"/>
    <w:rsid w:val="00B95A90"/>
    <w:rsid w:val="00B96567"/>
    <w:rsid w:val="00B97899"/>
    <w:rsid w:val="00BA3A19"/>
    <w:rsid w:val="00BA47E2"/>
    <w:rsid w:val="00BA4B88"/>
    <w:rsid w:val="00BA5E66"/>
    <w:rsid w:val="00BB22FF"/>
    <w:rsid w:val="00BC0051"/>
    <w:rsid w:val="00BC72D7"/>
    <w:rsid w:val="00BD0477"/>
    <w:rsid w:val="00BD0BD8"/>
    <w:rsid w:val="00BD36FF"/>
    <w:rsid w:val="00BD50FF"/>
    <w:rsid w:val="00BD7FD6"/>
    <w:rsid w:val="00BE2559"/>
    <w:rsid w:val="00BE2867"/>
    <w:rsid w:val="00BE2E0E"/>
    <w:rsid w:val="00BE30C5"/>
    <w:rsid w:val="00BF05E5"/>
    <w:rsid w:val="00BF5595"/>
    <w:rsid w:val="00C032EB"/>
    <w:rsid w:val="00C12F6C"/>
    <w:rsid w:val="00C159AC"/>
    <w:rsid w:val="00C15B2F"/>
    <w:rsid w:val="00C1614B"/>
    <w:rsid w:val="00C16203"/>
    <w:rsid w:val="00C2547E"/>
    <w:rsid w:val="00C254CB"/>
    <w:rsid w:val="00C31A45"/>
    <w:rsid w:val="00C3270A"/>
    <w:rsid w:val="00C34F1E"/>
    <w:rsid w:val="00C3532E"/>
    <w:rsid w:val="00C3727C"/>
    <w:rsid w:val="00C37A50"/>
    <w:rsid w:val="00C43838"/>
    <w:rsid w:val="00C43AB0"/>
    <w:rsid w:val="00C452AF"/>
    <w:rsid w:val="00C46C4C"/>
    <w:rsid w:val="00C52228"/>
    <w:rsid w:val="00C535EA"/>
    <w:rsid w:val="00C53E90"/>
    <w:rsid w:val="00C55FED"/>
    <w:rsid w:val="00C56D1B"/>
    <w:rsid w:val="00C571E5"/>
    <w:rsid w:val="00C62CBD"/>
    <w:rsid w:val="00C62F55"/>
    <w:rsid w:val="00C64D42"/>
    <w:rsid w:val="00C72A2A"/>
    <w:rsid w:val="00C7676A"/>
    <w:rsid w:val="00C77051"/>
    <w:rsid w:val="00C77A86"/>
    <w:rsid w:val="00C8063C"/>
    <w:rsid w:val="00C840A5"/>
    <w:rsid w:val="00C851DD"/>
    <w:rsid w:val="00C86BE1"/>
    <w:rsid w:val="00C95A76"/>
    <w:rsid w:val="00C96BCC"/>
    <w:rsid w:val="00C97DEF"/>
    <w:rsid w:val="00CA454E"/>
    <w:rsid w:val="00CB2E2E"/>
    <w:rsid w:val="00CB52C5"/>
    <w:rsid w:val="00CB6D42"/>
    <w:rsid w:val="00CD63F8"/>
    <w:rsid w:val="00CE3582"/>
    <w:rsid w:val="00CE5F26"/>
    <w:rsid w:val="00CE761F"/>
    <w:rsid w:val="00CF059C"/>
    <w:rsid w:val="00CF6EA8"/>
    <w:rsid w:val="00D05DA5"/>
    <w:rsid w:val="00D05DFE"/>
    <w:rsid w:val="00D07DD3"/>
    <w:rsid w:val="00D14BEA"/>
    <w:rsid w:val="00D1754A"/>
    <w:rsid w:val="00D22C6F"/>
    <w:rsid w:val="00D23EEE"/>
    <w:rsid w:val="00D25B23"/>
    <w:rsid w:val="00D26BB3"/>
    <w:rsid w:val="00D31959"/>
    <w:rsid w:val="00D3365F"/>
    <w:rsid w:val="00D352C3"/>
    <w:rsid w:val="00D3603B"/>
    <w:rsid w:val="00D36B65"/>
    <w:rsid w:val="00D36F03"/>
    <w:rsid w:val="00D42892"/>
    <w:rsid w:val="00D438A2"/>
    <w:rsid w:val="00D50A98"/>
    <w:rsid w:val="00D52244"/>
    <w:rsid w:val="00D52C14"/>
    <w:rsid w:val="00D52F44"/>
    <w:rsid w:val="00D5339F"/>
    <w:rsid w:val="00D55104"/>
    <w:rsid w:val="00D57DCC"/>
    <w:rsid w:val="00D57DF8"/>
    <w:rsid w:val="00D60456"/>
    <w:rsid w:val="00D60F50"/>
    <w:rsid w:val="00D62B73"/>
    <w:rsid w:val="00D62CC1"/>
    <w:rsid w:val="00D717E7"/>
    <w:rsid w:val="00D737CF"/>
    <w:rsid w:val="00D77D4A"/>
    <w:rsid w:val="00D807DC"/>
    <w:rsid w:val="00D81C4A"/>
    <w:rsid w:val="00D83B9B"/>
    <w:rsid w:val="00D92B85"/>
    <w:rsid w:val="00D942BB"/>
    <w:rsid w:val="00D976A3"/>
    <w:rsid w:val="00DA0A2A"/>
    <w:rsid w:val="00DA1D09"/>
    <w:rsid w:val="00DA3883"/>
    <w:rsid w:val="00DB45FB"/>
    <w:rsid w:val="00DB48E9"/>
    <w:rsid w:val="00DB7EDA"/>
    <w:rsid w:val="00DC0469"/>
    <w:rsid w:val="00DC2B5D"/>
    <w:rsid w:val="00DC4DD9"/>
    <w:rsid w:val="00DC63AA"/>
    <w:rsid w:val="00DC778A"/>
    <w:rsid w:val="00DC7B35"/>
    <w:rsid w:val="00DD19AA"/>
    <w:rsid w:val="00DD2283"/>
    <w:rsid w:val="00DD43DF"/>
    <w:rsid w:val="00DD48C5"/>
    <w:rsid w:val="00DD6D24"/>
    <w:rsid w:val="00DD7AA0"/>
    <w:rsid w:val="00DE1917"/>
    <w:rsid w:val="00DE21F3"/>
    <w:rsid w:val="00DE271F"/>
    <w:rsid w:val="00DE3E12"/>
    <w:rsid w:val="00DE54BE"/>
    <w:rsid w:val="00DE6B77"/>
    <w:rsid w:val="00DF4CC4"/>
    <w:rsid w:val="00DF4DAA"/>
    <w:rsid w:val="00DF610B"/>
    <w:rsid w:val="00DF683E"/>
    <w:rsid w:val="00E04548"/>
    <w:rsid w:val="00E05961"/>
    <w:rsid w:val="00E05CAD"/>
    <w:rsid w:val="00E06390"/>
    <w:rsid w:val="00E11630"/>
    <w:rsid w:val="00E131B8"/>
    <w:rsid w:val="00E14121"/>
    <w:rsid w:val="00E150F5"/>
    <w:rsid w:val="00E15DF8"/>
    <w:rsid w:val="00E17482"/>
    <w:rsid w:val="00E229AD"/>
    <w:rsid w:val="00E22A49"/>
    <w:rsid w:val="00E32110"/>
    <w:rsid w:val="00E32F64"/>
    <w:rsid w:val="00E3394D"/>
    <w:rsid w:val="00E33BA1"/>
    <w:rsid w:val="00E401F9"/>
    <w:rsid w:val="00E40C9D"/>
    <w:rsid w:val="00E413BE"/>
    <w:rsid w:val="00E424AD"/>
    <w:rsid w:val="00E43864"/>
    <w:rsid w:val="00E43F1D"/>
    <w:rsid w:val="00E44EBC"/>
    <w:rsid w:val="00E45E74"/>
    <w:rsid w:val="00E508B5"/>
    <w:rsid w:val="00E528FD"/>
    <w:rsid w:val="00E53006"/>
    <w:rsid w:val="00E557E4"/>
    <w:rsid w:val="00E615C3"/>
    <w:rsid w:val="00E65F25"/>
    <w:rsid w:val="00E6617D"/>
    <w:rsid w:val="00E671CC"/>
    <w:rsid w:val="00E67527"/>
    <w:rsid w:val="00E75822"/>
    <w:rsid w:val="00E772B5"/>
    <w:rsid w:val="00E83844"/>
    <w:rsid w:val="00E83ABE"/>
    <w:rsid w:val="00E917FF"/>
    <w:rsid w:val="00E92C18"/>
    <w:rsid w:val="00E9347D"/>
    <w:rsid w:val="00E93A56"/>
    <w:rsid w:val="00E94348"/>
    <w:rsid w:val="00E96A81"/>
    <w:rsid w:val="00E96D97"/>
    <w:rsid w:val="00E972C4"/>
    <w:rsid w:val="00EA38A8"/>
    <w:rsid w:val="00EB0C31"/>
    <w:rsid w:val="00EB1EB3"/>
    <w:rsid w:val="00EB63F3"/>
    <w:rsid w:val="00EB64E6"/>
    <w:rsid w:val="00EB6551"/>
    <w:rsid w:val="00EB757C"/>
    <w:rsid w:val="00EC084A"/>
    <w:rsid w:val="00EC3E4B"/>
    <w:rsid w:val="00EC4D31"/>
    <w:rsid w:val="00ED1A2B"/>
    <w:rsid w:val="00ED3DA1"/>
    <w:rsid w:val="00ED4072"/>
    <w:rsid w:val="00ED4237"/>
    <w:rsid w:val="00ED437C"/>
    <w:rsid w:val="00ED4DDE"/>
    <w:rsid w:val="00ED52AE"/>
    <w:rsid w:val="00EE0A2A"/>
    <w:rsid w:val="00EE2407"/>
    <w:rsid w:val="00EE6082"/>
    <w:rsid w:val="00EE7FC8"/>
    <w:rsid w:val="00EF3978"/>
    <w:rsid w:val="00EF60D9"/>
    <w:rsid w:val="00EF6FD7"/>
    <w:rsid w:val="00F03421"/>
    <w:rsid w:val="00F05DD9"/>
    <w:rsid w:val="00F1119C"/>
    <w:rsid w:val="00F12C95"/>
    <w:rsid w:val="00F210CB"/>
    <w:rsid w:val="00F2172E"/>
    <w:rsid w:val="00F21B6D"/>
    <w:rsid w:val="00F27255"/>
    <w:rsid w:val="00F30B9C"/>
    <w:rsid w:val="00F32C47"/>
    <w:rsid w:val="00F33AEC"/>
    <w:rsid w:val="00F3463E"/>
    <w:rsid w:val="00F35A76"/>
    <w:rsid w:val="00F402BF"/>
    <w:rsid w:val="00F4269A"/>
    <w:rsid w:val="00F44D88"/>
    <w:rsid w:val="00F50D47"/>
    <w:rsid w:val="00F51B6D"/>
    <w:rsid w:val="00F55CF8"/>
    <w:rsid w:val="00F57681"/>
    <w:rsid w:val="00F6157C"/>
    <w:rsid w:val="00F61A49"/>
    <w:rsid w:val="00F66B4D"/>
    <w:rsid w:val="00F67D62"/>
    <w:rsid w:val="00F72F13"/>
    <w:rsid w:val="00F74249"/>
    <w:rsid w:val="00F74586"/>
    <w:rsid w:val="00F75328"/>
    <w:rsid w:val="00F75339"/>
    <w:rsid w:val="00F753A9"/>
    <w:rsid w:val="00F754EA"/>
    <w:rsid w:val="00F75567"/>
    <w:rsid w:val="00F75EFC"/>
    <w:rsid w:val="00F802CA"/>
    <w:rsid w:val="00F835ED"/>
    <w:rsid w:val="00F84A86"/>
    <w:rsid w:val="00F84F3D"/>
    <w:rsid w:val="00F9009F"/>
    <w:rsid w:val="00FA428B"/>
    <w:rsid w:val="00FA6803"/>
    <w:rsid w:val="00FA7C10"/>
    <w:rsid w:val="00FB146F"/>
    <w:rsid w:val="00FB31D8"/>
    <w:rsid w:val="00FB5FEE"/>
    <w:rsid w:val="00FC2D45"/>
    <w:rsid w:val="00FC391E"/>
    <w:rsid w:val="00FC4420"/>
    <w:rsid w:val="00FD0138"/>
    <w:rsid w:val="00FD1688"/>
    <w:rsid w:val="00FD1F84"/>
    <w:rsid w:val="00FD2511"/>
    <w:rsid w:val="00FD473F"/>
    <w:rsid w:val="00FD7170"/>
    <w:rsid w:val="00FD7E7F"/>
    <w:rsid w:val="00FE040B"/>
    <w:rsid w:val="00FE179C"/>
    <w:rsid w:val="00FE2551"/>
    <w:rsid w:val="00FE62B4"/>
    <w:rsid w:val="00FF01C6"/>
    <w:rsid w:val="00FF0350"/>
    <w:rsid w:val="00FF2C3E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715737"/>
  <w15:docId w15:val="{2CE1E6E3-11B9-4FF8-BA22-D9A4FA62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1279"/>
    <w:pPr>
      <w:wordWrap w:val="0"/>
      <w:overflowPunct w:val="0"/>
      <w:autoSpaceDE w:val="0"/>
      <w:autoSpaceDN w:val="0"/>
      <w:adjustRightInd w:val="0"/>
      <w:spacing w:after="120"/>
      <w:ind w:left="284"/>
      <w:textAlignment w:val="baseline"/>
    </w:pPr>
    <w:rPr>
      <w:rFonts w:eastAsia="굴림체"/>
      <w:sz w:val="22"/>
      <w:lang w:val="en-AU"/>
    </w:rPr>
  </w:style>
  <w:style w:type="paragraph" w:styleId="Heading1">
    <w:name w:val="heading 1"/>
    <w:basedOn w:val="Normal"/>
    <w:next w:val="Normal"/>
    <w:qFormat/>
    <w:rsid w:val="005E6985"/>
    <w:pPr>
      <w:keepNext/>
      <w:numPr>
        <w:numId w:val="1"/>
      </w:numPr>
      <w:pBdr>
        <w:bottom w:val="single" w:sz="12" w:space="1" w:color="auto"/>
      </w:pBdr>
      <w:spacing w:before="240" w:after="60"/>
      <w:outlineLvl w:val="0"/>
    </w:pPr>
    <w:rPr>
      <w:b/>
      <w:kern w:val="28"/>
    </w:rPr>
  </w:style>
  <w:style w:type="paragraph" w:styleId="Heading2">
    <w:name w:val="heading 2"/>
    <w:basedOn w:val="Heading1"/>
    <w:next w:val="Normal"/>
    <w:qFormat/>
    <w:rsid w:val="005E6985"/>
    <w:pPr>
      <w:numPr>
        <w:ilvl w:val="1"/>
      </w:numPr>
      <w:pBdr>
        <w:bottom w:val="none" w:sz="0" w:space="0" w:color="auto"/>
      </w:pBdr>
      <w:outlineLvl w:val="1"/>
    </w:pPr>
  </w:style>
  <w:style w:type="paragraph" w:styleId="Heading3">
    <w:name w:val="heading 3"/>
    <w:basedOn w:val="Normal"/>
    <w:next w:val="Normal"/>
    <w:qFormat/>
    <w:rsid w:val="005E6985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E6985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5E6985"/>
    <w:pPr>
      <w:numPr>
        <w:ilvl w:val="4"/>
        <w:numId w:val="1"/>
      </w:numPr>
      <w:spacing w:before="240" w:after="60"/>
      <w:outlineLvl w:val="4"/>
    </w:pPr>
    <w:rPr>
      <w:rFonts w:ascii="Arial" w:eastAsia="돋움체" w:hAnsi="Arial"/>
    </w:rPr>
  </w:style>
  <w:style w:type="paragraph" w:styleId="Heading6">
    <w:name w:val="heading 6"/>
    <w:basedOn w:val="Normal"/>
    <w:next w:val="Normal"/>
    <w:qFormat/>
    <w:rsid w:val="005E6985"/>
    <w:pPr>
      <w:numPr>
        <w:ilvl w:val="5"/>
        <w:numId w:val="1"/>
      </w:numPr>
      <w:spacing w:before="240" w:after="60"/>
      <w:outlineLvl w:val="5"/>
    </w:pPr>
    <w:rPr>
      <w:rFonts w:ascii="Arial" w:eastAsia="돋움체" w:hAnsi="Arial"/>
      <w:i/>
    </w:rPr>
  </w:style>
  <w:style w:type="paragraph" w:styleId="Heading7">
    <w:name w:val="heading 7"/>
    <w:basedOn w:val="Normal"/>
    <w:next w:val="Normal"/>
    <w:qFormat/>
    <w:rsid w:val="005E6985"/>
    <w:pPr>
      <w:numPr>
        <w:ilvl w:val="6"/>
        <w:numId w:val="1"/>
      </w:numPr>
      <w:spacing w:before="240" w:after="60"/>
      <w:outlineLvl w:val="6"/>
    </w:pPr>
    <w:rPr>
      <w:rFonts w:ascii="Arial" w:eastAsia="돋움체" w:hAnsi="Arial"/>
      <w:sz w:val="20"/>
    </w:rPr>
  </w:style>
  <w:style w:type="paragraph" w:styleId="Heading8">
    <w:name w:val="heading 8"/>
    <w:basedOn w:val="Normal"/>
    <w:next w:val="Normal"/>
    <w:qFormat/>
    <w:rsid w:val="005E6985"/>
    <w:pPr>
      <w:numPr>
        <w:ilvl w:val="7"/>
        <w:numId w:val="1"/>
      </w:numPr>
      <w:spacing w:before="240" w:after="60"/>
      <w:outlineLvl w:val="7"/>
    </w:pPr>
    <w:rPr>
      <w:rFonts w:ascii="Arial" w:eastAsia="돋움체" w:hAnsi="Arial"/>
      <w:i/>
      <w:sz w:val="20"/>
    </w:rPr>
  </w:style>
  <w:style w:type="paragraph" w:styleId="Heading9">
    <w:name w:val="heading 9"/>
    <w:basedOn w:val="Normal"/>
    <w:next w:val="Normal"/>
    <w:qFormat/>
    <w:rsid w:val="005E6985"/>
    <w:pPr>
      <w:numPr>
        <w:ilvl w:val="8"/>
        <w:numId w:val="1"/>
      </w:numPr>
      <w:spacing w:before="240" w:after="60"/>
      <w:outlineLvl w:val="8"/>
    </w:pPr>
    <w:rPr>
      <w:rFonts w:ascii="Arial" w:eastAsia="돋움체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Heading1"/>
    <w:rsid w:val="005E6985"/>
    <w:pPr>
      <w:tabs>
        <w:tab w:val="left" w:pos="-720"/>
      </w:tabs>
      <w:suppressAutoHyphens/>
    </w:pPr>
    <w:rPr>
      <w:b/>
      <w:spacing w:val="-3"/>
    </w:rPr>
  </w:style>
  <w:style w:type="paragraph" w:styleId="Footer">
    <w:name w:val="footer"/>
    <w:basedOn w:val="Normal"/>
    <w:rsid w:val="005E6985"/>
    <w:pPr>
      <w:tabs>
        <w:tab w:val="center" w:pos="4153"/>
        <w:tab w:val="right" w:pos="8306"/>
      </w:tabs>
    </w:pPr>
    <w:rPr>
      <w:i/>
      <w:sz w:val="20"/>
    </w:rPr>
  </w:style>
  <w:style w:type="character" w:styleId="PageNumber">
    <w:name w:val="page number"/>
    <w:basedOn w:val="DefaultParagraphFont"/>
    <w:rsid w:val="005E6985"/>
    <w:rPr>
      <w:rFonts w:ascii="Times New Roman" w:hAnsi="Times New Roman"/>
      <w:sz w:val="24"/>
    </w:rPr>
  </w:style>
  <w:style w:type="paragraph" w:styleId="Header">
    <w:name w:val="header"/>
    <w:basedOn w:val="Normal"/>
    <w:rsid w:val="005E6985"/>
    <w:pPr>
      <w:tabs>
        <w:tab w:val="center" w:pos="4153"/>
        <w:tab w:val="right" w:pos="8306"/>
      </w:tabs>
      <w:jc w:val="center"/>
    </w:pPr>
  </w:style>
  <w:style w:type="paragraph" w:customStyle="1" w:styleId="big">
    <w:name w:val="big"/>
    <w:basedOn w:val="Normal"/>
    <w:rsid w:val="005E6985"/>
    <w:pPr>
      <w:spacing w:after="0"/>
      <w:jc w:val="center"/>
    </w:pPr>
    <w:rPr>
      <w:rFonts w:ascii="Book Antiqua" w:hAnsi="Book Antiqua"/>
      <w:b/>
      <w:sz w:val="44"/>
      <w:lang w:val="en-GB"/>
    </w:rPr>
  </w:style>
  <w:style w:type="table" w:styleId="TableGrid">
    <w:name w:val="Table Grid"/>
    <w:basedOn w:val="TableNormal"/>
    <w:rsid w:val="00897366"/>
    <w:pPr>
      <w:wordWrap w:val="0"/>
      <w:overflowPunct w:val="0"/>
      <w:autoSpaceDE w:val="0"/>
      <w:autoSpaceDN w:val="0"/>
      <w:adjustRightInd w:val="0"/>
      <w:spacing w:after="120"/>
      <w:ind w:left="284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48C5"/>
    <w:rPr>
      <w:rFonts w:ascii="Arial" w:eastAsia="돋움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5E62E0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C86BE1"/>
    <w:pPr>
      <w:wordWrap/>
      <w:overflowPunct/>
      <w:autoSpaceDE/>
      <w:autoSpaceDN/>
      <w:adjustRightInd/>
      <w:spacing w:before="100" w:beforeAutospacing="1" w:after="100" w:afterAutospacing="1"/>
      <w:ind w:left="0"/>
      <w:textAlignment w:val="auto"/>
    </w:pPr>
    <w:rPr>
      <w:rFonts w:ascii="굴림체" w:hAnsi="굴림체" w:cs="굴림"/>
      <w:sz w:val="18"/>
      <w:szCs w:val="18"/>
      <w:lang w:val="en-US"/>
    </w:rPr>
  </w:style>
  <w:style w:type="character" w:styleId="Hyperlink">
    <w:name w:val="Hyperlink"/>
    <w:basedOn w:val="DefaultParagraphFont"/>
    <w:rsid w:val="0016093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D2BCD"/>
    <w:rPr>
      <w:color w:val="808080"/>
    </w:rPr>
  </w:style>
  <w:style w:type="paragraph" w:styleId="FootnoteText">
    <w:name w:val="footnote text"/>
    <w:basedOn w:val="Normal"/>
    <w:link w:val="FootnoteTextChar"/>
    <w:rsid w:val="00C12F6C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rsid w:val="00C12F6C"/>
    <w:rPr>
      <w:rFonts w:eastAsia="굴림체"/>
      <w:sz w:val="22"/>
      <w:lang w:val="en-AU"/>
    </w:rPr>
  </w:style>
  <w:style w:type="character" w:styleId="FootnoteReference">
    <w:name w:val="footnote reference"/>
    <w:basedOn w:val="DefaultParagraphFont"/>
    <w:rsid w:val="00C12F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74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60266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877884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58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57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556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12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77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14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1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82252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8790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183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232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0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285221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07714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579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857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4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am\Min\manuals_2\fsapbf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E0E5B-EE17-4E94-8BF8-F9D609D9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fsapbf.dot</Template>
  <TotalTime>1228</TotalTime>
  <Pages>2</Pages>
  <Words>524</Words>
  <Characters>1506</Characters>
  <Application>Microsoft Office Word</Application>
  <DocSecurity>0</DocSecurity>
  <Lines>12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GMO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kyungho2.kim</dc:creator>
  <cp:keywords/>
  <dc:description/>
  <cp:lastModifiedBy>Jin-Young Seo</cp:lastModifiedBy>
  <cp:revision>1</cp:revision>
  <cp:lastPrinted>2025-06-11T23:33:00Z</cp:lastPrinted>
  <dcterms:created xsi:type="dcterms:W3CDTF">2025-06-17T06:46:00Z</dcterms:created>
  <dcterms:modified xsi:type="dcterms:W3CDTF">2025-06-20T01:18:00Z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